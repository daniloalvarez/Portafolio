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885" w:rsidRPr="00815E0E" w:rsidRDefault="005E3678">
      <w:pPr>
        <w:pStyle w:val="Ttulo"/>
        <w:jc w:val="right"/>
        <w:rPr>
          <w:lang w:val="es-CL"/>
        </w:rPr>
      </w:pPr>
      <w:r>
        <w:rPr>
          <w:lang w:val="es-CL"/>
        </w:rPr>
        <w:t>&lt;</w:t>
      </w:r>
      <w:r w:rsidR="00A64BD3">
        <w:rPr>
          <w:lang w:val="es-CL"/>
        </w:rPr>
        <w:t>Sistema Pañol - SOSOFT</w:t>
      </w:r>
      <w:r>
        <w:rPr>
          <w:lang w:val="es-CL"/>
        </w:rPr>
        <w:t>&gt;</w:t>
      </w:r>
    </w:p>
    <w:p w:rsidR="00F36885" w:rsidRPr="00815E0E" w:rsidRDefault="005E3678">
      <w:pPr>
        <w:pStyle w:val="Ttulo"/>
        <w:jc w:val="right"/>
        <w:rPr>
          <w:lang w:val="es-CL"/>
        </w:rPr>
      </w:pPr>
      <w:r>
        <w:rPr>
          <w:lang w:val="es-CL"/>
        </w:rPr>
        <w:t>Acta de Constitución del Proyecto</w:t>
      </w:r>
    </w:p>
    <w:p w:rsidR="00F36885" w:rsidRPr="00815E0E" w:rsidRDefault="00F36885">
      <w:pPr>
        <w:pStyle w:val="Ttulo"/>
        <w:jc w:val="right"/>
        <w:rPr>
          <w:lang w:val="es-CL"/>
        </w:rPr>
      </w:pPr>
    </w:p>
    <w:p w:rsidR="00F36885" w:rsidRPr="00815E0E" w:rsidRDefault="000B66EB">
      <w:pPr>
        <w:pStyle w:val="Ttulo"/>
        <w:jc w:val="right"/>
        <w:rPr>
          <w:sz w:val="28"/>
          <w:lang w:val="es-CL"/>
        </w:rPr>
      </w:pPr>
      <w:r w:rsidRPr="00815E0E">
        <w:rPr>
          <w:sz w:val="28"/>
          <w:lang w:val="es-CL"/>
        </w:rPr>
        <w:t>Versión</w:t>
      </w:r>
      <w:r w:rsidR="0026642C">
        <w:rPr>
          <w:sz w:val="28"/>
          <w:lang w:val="es-CL"/>
        </w:rPr>
        <w:t xml:space="preserve"> 1</w:t>
      </w:r>
      <w:r w:rsidR="00F36885" w:rsidRPr="00815E0E">
        <w:rPr>
          <w:sz w:val="28"/>
          <w:lang w:val="es-CL"/>
        </w:rPr>
        <w:t>.0</w:t>
      </w:r>
    </w:p>
    <w:p w:rsidR="00F36885" w:rsidRPr="00815E0E" w:rsidRDefault="00F36885">
      <w:pPr>
        <w:pStyle w:val="Ttulo"/>
        <w:rPr>
          <w:sz w:val="28"/>
          <w:lang w:val="es-CL"/>
        </w:rPr>
      </w:pPr>
    </w:p>
    <w:p w:rsidR="00F36885" w:rsidRPr="00815E0E" w:rsidRDefault="00F36885">
      <w:pPr>
        <w:rPr>
          <w:lang w:val="es-CL"/>
        </w:rPr>
      </w:pPr>
    </w:p>
    <w:p w:rsidR="00F36885" w:rsidRPr="00815E0E" w:rsidRDefault="000B66EB" w:rsidP="002C3437">
      <w:pPr>
        <w:pStyle w:val="Ttulo"/>
        <w:spacing w:before="120" w:after="120"/>
        <w:rPr>
          <w:lang w:val="es-CL"/>
        </w:rPr>
      </w:pPr>
      <w:r w:rsidRPr="00815E0E">
        <w:rPr>
          <w:lang w:val="es-CL"/>
        </w:rPr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5"/>
        <w:gridCol w:w="1097"/>
        <w:gridCol w:w="3567"/>
        <w:gridCol w:w="2195"/>
      </w:tblGrid>
      <w:tr w:rsidR="002C3437" w:rsidRPr="00815E0E" w:rsidTr="00F94076">
        <w:tc>
          <w:tcPr>
            <w:tcW w:w="2195" w:type="dxa"/>
          </w:tcPr>
          <w:p w:rsidR="002C3437" w:rsidRPr="00815E0E" w:rsidRDefault="002C3437" w:rsidP="002C3437">
            <w:pPr>
              <w:keepLines/>
              <w:spacing w:before="120" w:after="120"/>
              <w:jc w:val="center"/>
              <w:rPr>
                <w:rFonts w:ascii="Arial Narrow" w:hAnsi="Arial Narrow"/>
                <w:b/>
                <w:sz w:val="22"/>
                <w:szCs w:val="22"/>
                <w:lang w:val="es-CL"/>
              </w:rPr>
            </w:pPr>
            <w:r w:rsidRPr="00815E0E">
              <w:rPr>
                <w:rFonts w:ascii="Arial Narrow" w:hAnsi="Arial Narrow"/>
                <w:b/>
                <w:sz w:val="22"/>
                <w:szCs w:val="22"/>
                <w:lang w:val="es-CL"/>
              </w:rPr>
              <w:t>Fecha</w:t>
            </w:r>
          </w:p>
        </w:tc>
        <w:tc>
          <w:tcPr>
            <w:tcW w:w="1097" w:type="dxa"/>
          </w:tcPr>
          <w:p w:rsidR="002C3437" w:rsidRPr="00815E0E" w:rsidRDefault="002C3437" w:rsidP="002C3437">
            <w:pPr>
              <w:keepLines/>
              <w:spacing w:before="120" w:after="120"/>
              <w:jc w:val="center"/>
              <w:rPr>
                <w:rFonts w:ascii="Arial Narrow" w:hAnsi="Arial Narrow"/>
                <w:b/>
                <w:sz w:val="22"/>
                <w:szCs w:val="22"/>
                <w:lang w:val="es-CL"/>
              </w:rPr>
            </w:pPr>
            <w:r w:rsidRPr="00815E0E">
              <w:rPr>
                <w:rFonts w:ascii="Arial Narrow" w:hAnsi="Arial Narrow"/>
                <w:b/>
                <w:sz w:val="22"/>
                <w:szCs w:val="22"/>
                <w:lang w:val="es-CL"/>
              </w:rPr>
              <w:t>Versión</w:t>
            </w:r>
          </w:p>
        </w:tc>
        <w:tc>
          <w:tcPr>
            <w:tcW w:w="3567" w:type="dxa"/>
          </w:tcPr>
          <w:p w:rsidR="002C3437" w:rsidRPr="00815E0E" w:rsidRDefault="002C3437" w:rsidP="002C3437">
            <w:pPr>
              <w:keepLines/>
              <w:spacing w:before="120" w:after="120"/>
              <w:jc w:val="center"/>
              <w:rPr>
                <w:rFonts w:ascii="Arial Narrow" w:hAnsi="Arial Narrow"/>
                <w:b/>
                <w:sz w:val="22"/>
                <w:szCs w:val="22"/>
                <w:lang w:val="es-CL"/>
              </w:rPr>
            </w:pPr>
            <w:r w:rsidRPr="00815E0E">
              <w:rPr>
                <w:rFonts w:ascii="Arial Narrow" w:hAnsi="Arial Narrow"/>
                <w:b/>
                <w:sz w:val="22"/>
                <w:szCs w:val="22"/>
                <w:lang w:val="es-CL"/>
              </w:rPr>
              <w:t>Descripción</w:t>
            </w:r>
          </w:p>
        </w:tc>
        <w:tc>
          <w:tcPr>
            <w:tcW w:w="2195" w:type="dxa"/>
          </w:tcPr>
          <w:p w:rsidR="002C3437" w:rsidRPr="00815E0E" w:rsidRDefault="002C3437" w:rsidP="002C3437">
            <w:pPr>
              <w:keepLines/>
              <w:spacing w:before="120" w:after="120"/>
              <w:jc w:val="center"/>
              <w:rPr>
                <w:rFonts w:ascii="Arial Narrow" w:hAnsi="Arial Narrow"/>
                <w:b/>
                <w:sz w:val="22"/>
                <w:szCs w:val="22"/>
                <w:lang w:val="es-CL"/>
              </w:rPr>
            </w:pPr>
            <w:r w:rsidRPr="00815E0E">
              <w:rPr>
                <w:rFonts w:ascii="Arial Narrow" w:hAnsi="Arial Narrow"/>
                <w:b/>
                <w:sz w:val="22"/>
                <w:szCs w:val="22"/>
                <w:lang w:val="es-CL"/>
              </w:rPr>
              <w:t>Autor</w:t>
            </w:r>
          </w:p>
        </w:tc>
      </w:tr>
      <w:tr w:rsidR="002C3437" w:rsidRPr="00815E0E" w:rsidTr="00F94076">
        <w:tc>
          <w:tcPr>
            <w:tcW w:w="2195" w:type="dxa"/>
          </w:tcPr>
          <w:p w:rsidR="002C3437" w:rsidRPr="00815E0E" w:rsidRDefault="001C7864" w:rsidP="001C7864">
            <w:pPr>
              <w:keepLines/>
              <w:spacing w:before="120" w:after="120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22</w:t>
            </w:r>
            <w:r w:rsidR="009C10B8">
              <w:rPr>
                <w:rFonts w:cs="Arial"/>
                <w:lang w:val="es-CL"/>
              </w:rPr>
              <w:t>-</w:t>
            </w:r>
            <w:r>
              <w:rPr>
                <w:rFonts w:cs="Arial"/>
                <w:lang w:val="es-CL"/>
              </w:rPr>
              <w:t>03-2016</w:t>
            </w:r>
          </w:p>
        </w:tc>
        <w:tc>
          <w:tcPr>
            <w:tcW w:w="1097" w:type="dxa"/>
          </w:tcPr>
          <w:p w:rsidR="002C3437" w:rsidRPr="00815E0E" w:rsidRDefault="001C7864" w:rsidP="002C3437">
            <w:pPr>
              <w:keepLines/>
              <w:spacing w:before="120" w:after="120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1</w:t>
            </w:r>
            <w:r w:rsidR="00FE1EF6">
              <w:rPr>
                <w:rFonts w:cs="Arial"/>
                <w:lang w:val="es-CL"/>
              </w:rPr>
              <w:t>.0</w:t>
            </w:r>
          </w:p>
        </w:tc>
        <w:tc>
          <w:tcPr>
            <w:tcW w:w="3567" w:type="dxa"/>
          </w:tcPr>
          <w:p w:rsidR="002C3437" w:rsidRPr="00815E0E" w:rsidRDefault="00FE1EF6" w:rsidP="002C3437">
            <w:pPr>
              <w:keepLines/>
              <w:spacing w:before="120" w:after="120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Elaboración</w:t>
            </w:r>
          </w:p>
        </w:tc>
        <w:tc>
          <w:tcPr>
            <w:tcW w:w="2195" w:type="dxa"/>
          </w:tcPr>
          <w:p w:rsidR="002C3437" w:rsidRPr="00815E0E" w:rsidRDefault="001C7864" w:rsidP="001C7864">
            <w:pPr>
              <w:keepLines/>
              <w:spacing w:before="120" w:after="120"/>
              <w:jc w:val="lef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Danilo Álvarez</w:t>
            </w:r>
            <w:r>
              <w:rPr>
                <w:rFonts w:cs="Arial"/>
                <w:lang w:val="es-CL"/>
              </w:rPr>
              <w:br/>
              <w:t xml:space="preserve">Miguel </w:t>
            </w:r>
            <w:proofErr w:type="spellStart"/>
            <w:r>
              <w:rPr>
                <w:rFonts w:cs="Arial"/>
                <w:lang w:val="es-CL"/>
              </w:rPr>
              <w:t>Pastén</w:t>
            </w:r>
            <w:proofErr w:type="spellEnd"/>
            <w:r>
              <w:rPr>
                <w:rFonts w:cs="Arial"/>
                <w:lang w:val="es-CL"/>
              </w:rPr>
              <w:br/>
              <w:t>Carlos Rojas</w:t>
            </w:r>
          </w:p>
        </w:tc>
      </w:tr>
      <w:tr w:rsidR="002C3437" w:rsidRPr="00815E0E" w:rsidTr="00F94076">
        <w:tc>
          <w:tcPr>
            <w:tcW w:w="2195" w:type="dxa"/>
          </w:tcPr>
          <w:p w:rsidR="002C3437" w:rsidRPr="00815E0E" w:rsidRDefault="002C3437" w:rsidP="002C3437">
            <w:pPr>
              <w:keepLines/>
              <w:spacing w:before="120" w:after="120"/>
              <w:rPr>
                <w:lang w:val="es-CL"/>
              </w:rPr>
            </w:pPr>
          </w:p>
        </w:tc>
        <w:tc>
          <w:tcPr>
            <w:tcW w:w="1097" w:type="dxa"/>
          </w:tcPr>
          <w:p w:rsidR="002C3437" w:rsidRPr="00815E0E" w:rsidRDefault="002C3437" w:rsidP="002C3437">
            <w:pPr>
              <w:keepLines/>
              <w:spacing w:before="120" w:after="120"/>
              <w:rPr>
                <w:lang w:val="es-CL"/>
              </w:rPr>
            </w:pPr>
          </w:p>
        </w:tc>
        <w:tc>
          <w:tcPr>
            <w:tcW w:w="3567" w:type="dxa"/>
          </w:tcPr>
          <w:p w:rsidR="002C3437" w:rsidRPr="00815E0E" w:rsidRDefault="002C3437" w:rsidP="002C3437">
            <w:pPr>
              <w:keepLines/>
              <w:spacing w:before="120" w:after="120"/>
              <w:rPr>
                <w:lang w:val="es-CL"/>
              </w:rPr>
            </w:pPr>
          </w:p>
        </w:tc>
        <w:tc>
          <w:tcPr>
            <w:tcW w:w="2195" w:type="dxa"/>
          </w:tcPr>
          <w:p w:rsidR="002C3437" w:rsidRPr="00815E0E" w:rsidRDefault="002C3437" w:rsidP="002C3437">
            <w:pPr>
              <w:keepLines/>
              <w:spacing w:before="120" w:after="120"/>
              <w:rPr>
                <w:lang w:val="es-CL"/>
              </w:rPr>
            </w:pPr>
          </w:p>
        </w:tc>
      </w:tr>
    </w:tbl>
    <w:p w:rsidR="002C3437" w:rsidRPr="00815E0E" w:rsidRDefault="002C3437" w:rsidP="002C3437">
      <w:pPr>
        <w:spacing w:before="120" w:after="120"/>
        <w:rPr>
          <w:lang w:val="es-CL"/>
        </w:rPr>
      </w:pPr>
    </w:p>
    <w:p w:rsidR="002C3437" w:rsidRPr="00815E0E" w:rsidRDefault="002C3437" w:rsidP="00D84DC9">
      <w:pPr>
        <w:pStyle w:val="Ttulo"/>
        <w:spacing w:before="120" w:after="120"/>
        <w:rPr>
          <w:lang w:val="es-CL"/>
        </w:rPr>
      </w:pPr>
      <w:r w:rsidRPr="00815E0E">
        <w:rPr>
          <w:lang w:val="es-CL"/>
        </w:rPr>
        <w:br w:type="page"/>
      </w:r>
      <w:r w:rsidRPr="00815E0E">
        <w:rPr>
          <w:lang w:val="es-CL"/>
        </w:rPr>
        <w:lastRenderedPageBreak/>
        <w:t>Aprobaciones</w:t>
      </w:r>
    </w:p>
    <w:p w:rsidR="00874547" w:rsidRPr="00815E0E" w:rsidRDefault="001A1A23" w:rsidP="00874547">
      <w:pPr>
        <w:rPr>
          <w:lang w:val="es-CL"/>
        </w:rPr>
      </w:pPr>
      <w:proofErr w:type="gramStart"/>
      <w:r>
        <w:rPr>
          <w:lang w:val="es-CL"/>
        </w:rPr>
        <w:t>Esta</w:t>
      </w:r>
      <w:r w:rsidR="00874547" w:rsidRPr="00815E0E">
        <w:rPr>
          <w:lang w:val="es-CL"/>
        </w:rPr>
        <w:t xml:space="preserve">  </w:t>
      </w:r>
      <w:r>
        <w:rPr>
          <w:b/>
          <w:lang w:val="es-CL"/>
        </w:rPr>
        <w:t>Acta</w:t>
      </w:r>
      <w:proofErr w:type="gramEnd"/>
      <w:r>
        <w:rPr>
          <w:b/>
          <w:lang w:val="es-CL"/>
        </w:rPr>
        <w:t xml:space="preserve"> de Constitución del Proyecto</w:t>
      </w:r>
      <w:r w:rsidR="002F2150">
        <w:rPr>
          <w:lang w:val="es-CL"/>
        </w:rPr>
        <w:t xml:space="preserve">  ha sido revisada</w:t>
      </w:r>
      <w:r w:rsidR="00874547" w:rsidRPr="00815E0E">
        <w:rPr>
          <w:lang w:val="es-CL"/>
        </w:rPr>
        <w:t xml:space="preserve"> y las personas que abajo firman aprueban su ejecución.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3256"/>
        <w:gridCol w:w="1564"/>
        <w:gridCol w:w="1985"/>
      </w:tblGrid>
      <w:tr w:rsidR="002C3437" w:rsidRPr="00815E0E" w:rsidTr="007B6B2C">
        <w:tc>
          <w:tcPr>
            <w:tcW w:w="2126" w:type="dxa"/>
          </w:tcPr>
          <w:p w:rsidR="002C3437" w:rsidRPr="00815E0E" w:rsidRDefault="002C3437" w:rsidP="002C3437">
            <w:pPr>
              <w:keepLines/>
              <w:spacing w:before="120" w:after="120"/>
              <w:jc w:val="center"/>
              <w:rPr>
                <w:rFonts w:ascii="Arial Narrow" w:hAnsi="Arial Narrow"/>
                <w:b/>
                <w:sz w:val="22"/>
                <w:szCs w:val="22"/>
                <w:lang w:val="es-CL"/>
              </w:rPr>
            </w:pPr>
            <w:r w:rsidRPr="00815E0E">
              <w:rPr>
                <w:rFonts w:ascii="Arial Narrow" w:hAnsi="Arial Narrow"/>
                <w:b/>
                <w:sz w:val="22"/>
                <w:szCs w:val="22"/>
                <w:lang w:val="es-CL"/>
              </w:rPr>
              <w:t>Rol</w:t>
            </w:r>
          </w:p>
        </w:tc>
        <w:tc>
          <w:tcPr>
            <w:tcW w:w="3256" w:type="dxa"/>
          </w:tcPr>
          <w:p w:rsidR="002C3437" w:rsidRPr="00815E0E" w:rsidRDefault="002C3437" w:rsidP="002C3437">
            <w:pPr>
              <w:keepLines/>
              <w:spacing w:before="120" w:after="120"/>
              <w:jc w:val="center"/>
              <w:rPr>
                <w:rFonts w:ascii="Arial Narrow" w:hAnsi="Arial Narrow"/>
                <w:b/>
                <w:sz w:val="22"/>
                <w:szCs w:val="22"/>
                <w:lang w:val="es-CL"/>
              </w:rPr>
            </w:pPr>
            <w:r w:rsidRPr="00815E0E">
              <w:rPr>
                <w:rFonts w:ascii="Arial Narrow" w:hAnsi="Arial Narrow"/>
                <w:b/>
                <w:sz w:val="22"/>
                <w:szCs w:val="22"/>
                <w:lang w:val="es-CL"/>
              </w:rPr>
              <w:t>Nombre/Cargo/Organización</w:t>
            </w:r>
          </w:p>
        </w:tc>
        <w:tc>
          <w:tcPr>
            <w:tcW w:w="1564" w:type="dxa"/>
          </w:tcPr>
          <w:p w:rsidR="002C3437" w:rsidRPr="00815E0E" w:rsidRDefault="002C3437" w:rsidP="002C3437">
            <w:pPr>
              <w:keepLines/>
              <w:spacing w:before="120" w:after="120"/>
              <w:jc w:val="center"/>
              <w:rPr>
                <w:rFonts w:ascii="Arial Narrow" w:hAnsi="Arial Narrow"/>
                <w:b/>
                <w:sz w:val="22"/>
                <w:szCs w:val="22"/>
                <w:lang w:val="es-CL"/>
              </w:rPr>
            </w:pPr>
            <w:r w:rsidRPr="00815E0E">
              <w:rPr>
                <w:rFonts w:ascii="Arial Narrow" w:hAnsi="Arial Narrow"/>
                <w:b/>
                <w:sz w:val="22"/>
                <w:szCs w:val="22"/>
                <w:lang w:val="es-CL"/>
              </w:rPr>
              <w:t>Fecha</w:t>
            </w:r>
          </w:p>
        </w:tc>
        <w:tc>
          <w:tcPr>
            <w:tcW w:w="1985" w:type="dxa"/>
          </w:tcPr>
          <w:p w:rsidR="002C3437" w:rsidRPr="00815E0E" w:rsidRDefault="002C3437" w:rsidP="002C3437">
            <w:pPr>
              <w:keepLines/>
              <w:spacing w:before="120" w:after="120"/>
              <w:jc w:val="center"/>
              <w:rPr>
                <w:rFonts w:ascii="Arial Narrow" w:hAnsi="Arial Narrow"/>
                <w:b/>
                <w:sz w:val="22"/>
                <w:szCs w:val="22"/>
                <w:lang w:val="es-CL"/>
              </w:rPr>
            </w:pPr>
            <w:r w:rsidRPr="00815E0E">
              <w:rPr>
                <w:rFonts w:ascii="Arial Narrow" w:hAnsi="Arial Narrow"/>
                <w:b/>
                <w:sz w:val="22"/>
                <w:szCs w:val="22"/>
                <w:lang w:val="es-CL"/>
              </w:rPr>
              <w:t>Firma</w:t>
            </w:r>
          </w:p>
        </w:tc>
      </w:tr>
      <w:tr w:rsidR="002C3437" w:rsidRPr="00815E0E" w:rsidTr="007B6B2C">
        <w:tc>
          <w:tcPr>
            <w:tcW w:w="2126" w:type="dxa"/>
          </w:tcPr>
          <w:p w:rsidR="002C3437" w:rsidRPr="00815E0E" w:rsidRDefault="002C3437" w:rsidP="002C3437">
            <w:pPr>
              <w:keepLines/>
              <w:spacing w:before="120" w:after="120"/>
              <w:rPr>
                <w:rFonts w:cs="Arial"/>
                <w:lang w:val="es-CL"/>
              </w:rPr>
            </w:pPr>
            <w:r w:rsidRPr="00815E0E">
              <w:rPr>
                <w:rFonts w:cs="Arial"/>
                <w:lang w:val="es-CL"/>
              </w:rPr>
              <w:t>&lt;Patrocinador&gt;</w:t>
            </w:r>
          </w:p>
        </w:tc>
        <w:tc>
          <w:tcPr>
            <w:tcW w:w="3256" w:type="dxa"/>
          </w:tcPr>
          <w:p w:rsidR="002C3437" w:rsidRPr="00815E0E" w:rsidRDefault="002C3437" w:rsidP="002C3437">
            <w:pPr>
              <w:keepLines/>
              <w:spacing w:before="120" w:after="120"/>
              <w:rPr>
                <w:rFonts w:cs="Arial"/>
                <w:lang w:val="es-CL"/>
              </w:rPr>
            </w:pPr>
            <w:r w:rsidRPr="00815E0E">
              <w:rPr>
                <w:rFonts w:cs="Arial"/>
                <w:lang w:val="es-CL"/>
              </w:rPr>
              <w:t>&lt;</w:t>
            </w:r>
            <w:r w:rsidR="00565B89">
              <w:rPr>
                <w:rFonts w:cs="Arial"/>
                <w:lang w:val="es-CL"/>
              </w:rPr>
              <w:t>DUOC</w:t>
            </w:r>
            <w:r w:rsidRPr="00815E0E">
              <w:rPr>
                <w:rFonts w:cs="Arial"/>
                <w:lang w:val="es-CL"/>
              </w:rPr>
              <w:t>&gt;</w:t>
            </w:r>
          </w:p>
          <w:p w:rsidR="002C3437" w:rsidRPr="00815E0E" w:rsidRDefault="002C3437" w:rsidP="002C3437">
            <w:pPr>
              <w:keepLines/>
              <w:spacing w:before="120" w:after="120"/>
              <w:rPr>
                <w:rFonts w:cs="Arial"/>
                <w:lang w:val="es-CL"/>
              </w:rPr>
            </w:pPr>
          </w:p>
        </w:tc>
        <w:tc>
          <w:tcPr>
            <w:tcW w:w="1564" w:type="dxa"/>
          </w:tcPr>
          <w:p w:rsidR="002C3437" w:rsidRPr="00815E0E" w:rsidRDefault="007308FE" w:rsidP="001C7864">
            <w:pPr>
              <w:spacing w:before="120" w:after="120"/>
              <w:rPr>
                <w:lang w:val="es-CL"/>
              </w:rPr>
            </w:pPr>
            <w:r w:rsidRPr="00815E0E">
              <w:rPr>
                <w:rFonts w:cs="Arial"/>
                <w:lang w:val="es-CL"/>
              </w:rPr>
              <w:t>&lt;</w:t>
            </w:r>
            <w:r w:rsidR="001C7864">
              <w:rPr>
                <w:rFonts w:cs="Arial"/>
                <w:lang w:val="es-CL"/>
              </w:rPr>
              <w:t>22-03</w:t>
            </w:r>
            <w:r w:rsidRPr="00815E0E">
              <w:rPr>
                <w:rFonts w:cs="Arial"/>
                <w:lang w:val="es-CL"/>
              </w:rPr>
              <w:t>-</w:t>
            </w:r>
            <w:r w:rsidR="001C7864">
              <w:rPr>
                <w:rFonts w:cs="Arial"/>
                <w:lang w:val="es-CL"/>
              </w:rPr>
              <w:t>16</w:t>
            </w:r>
            <w:r w:rsidRPr="00815E0E">
              <w:rPr>
                <w:rFonts w:cs="Arial"/>
                <w:lang w:val="es-CL"/>
              </w:rPr>
              <w:t>&gt;</w:t>
            </w:r>
          </w:p>
        </w:tc>
        <w:tc>
          <w:tcPr>
            <w:tcW w:w="1985" w:type="dxa"/>
          </w:tcPr>
          <w:p w:rsidR="002C3437" w:rsidRPr="00815E0E" w:rsidRDefault="002C3437" w:rsidP="002C3437">
            <w:pPr>
              <w:keepLines/>
              <w:spacing w:before="120" w:after="120"/>
              <w:rPr>
                <w:rFonts w:cs="Arial"/>
                <w:lang w:val="es-CL"/>
              </w:rPr>
            </w:pPr>
          </w:p>
        </w:tc>
      </w:tr>
      <w:tr w:rsidR="002C3437" w:rsidRPr="00815E0E" w:rsidTr="007B6B2C">
        <w:tc>
          <w:tcPr>
            <w:tcW w:w="2126" w:type="dxa"/>
          </w:tcPr>
          <w:p w:rsidR="002C3437" w:rsidRPr="00815E0E" w:rsidRDefault="002C3437" w:rsidP="00565B89">
            <w:pPr>
              <w:keepLines/>
              <w:spacing w:before="120" w:after="120"/>
              <w:rPr>
                <w:lang w:val="es-CL"/>
              </w:rPr>
            </w:pPr>
            <w:r w:rsidRPr="00815E0E">
              <w:rPr>
                <w:lang w:val="es-CL"/>
              </w:rPr>
              <w:t>&lt;</w:t>
            </w:r>
            <w:r w:rsidR="00565B89">
              <w:rPr>
                <w:lang w:val="es-CL"/>
              </w:rPr>
              <w:t>Programador - Diseño</w:t>
            </w:r>
            <w:r w:rsidRPr="00815E0E">
              <w:rPr>
                <w:lang w:val="es-CL"/>
              </w:rPr>
              <w:t>&gt;</w:t>
            </w:r>
          </w:p>
        </w:tc>
        <w:tc>
          <w:tcPr>
            <w:tcW w:w="3256" w:type="dxa"/>
          </w:tcPr>
          <w:p w:rsidR="002C3437" w:rsidRPr="00815E0E" w:rsidRDefault="002C3437" w:rsidP="002C3437">
            <w:pPr>
              <w:keepLines/>
              <w:spacing w:before="120" w:after="120"/>
              <w:rPr>
                <w:rFonts w:cs="Arial"/>
                <w:lang w:val="es-CL"/>
              </w:rPr>
            </w:pPr>
            <w:r w:rsidRPr="00815E0E">
              <w:rPr>
                <w:rFonts w:cs="Arial"/>
                <w:lang w:val="es-CL"/>
              </w:rPr>
              <w:t>&lt;</w:t>
            </w:r>
            <w:r w:rsidR="001C7864">
              <w:rPr>
                <w:rFonts w:cs="Arial"/>
                <w:lang w:val="es-CL"/>
              </w:rPr>
              <w:t>Danilo Alvarez</w:t>
            </w:r>
            <w:r w:rsidRPr="00815E0E">
              <w:rPr>
                <w:rFonts w:cs="Arial"/>
                <w:lang w:val="es-CL"/>
              </w:rPr>
              <w:t>&gt;</w:t>
            </w:r>
          </w:p>
          <w:p w:rsidR="002C3437" w:rsidRPr="00815E0E" w:rsidRDefault="002C3437" w:rsidP="002C3437">
            <w:pPr>
              <w:keepLines/>
              <w:spacing w:before="120" w:after="120"/>
              <w:rPr>
                <w:rFonts w:cs="Arial"/>
                <w:lang w:val="es-CL"/>
              </w:rPr>
            </w:pPr>
            <w:r w:rsidRPr="00815E0E">
              <w:rPr>
                <w:rFonts w:cs="Arial"/>
                <w:lang w:val="es-CL"/>
              </w:rPr>
              <w:t>&lt;</w:t>
            </w:r>
            <w:r w:rsidR="001C7864">
              <w:rPr>
                <w:rFonts w:cs="Arial"/>
                <w:lang w:val="es-CL"/>
              </w:rPr>
              <w:t>Programador</w:t>
            </w:r>
            <w:r w:rsidRPr="00815E0E">
              <w:rPr>
                <w:rFonts w:cs="Arial"/>
                <w:lang w:val="es-CL"/>
              </w:rPr>
              <w:t>&gt;</w:t>
            </w:r>
          </w:p>
          <w:p w:rsidR="002C3437" w:rsidRPr="00815E0E" w:rsidRDefault="002C3437" w:rsidP="002C3437">
            <w:pPr>
              <w:keepLines/>
              <w:spacing w:before="120" w:after="120"/>
              <w:rPr>
                <w:rFonts w:cs="Arial"/>
                <w:lang w:val="es-CL"/>
              </w:rPr>
            </w:pPr>
            <w:r w:rsidRPr="00815E0E">
              <w:rPr>
                <w:rFonts w:cs="Arial"/>
                <w:lang w:val="es-CL"/>
              </w:rPr>
              <w:t>&lt;Unidad Organizacional&gt;</w:t>
            </w:r>
          </w:p>
          <w:p w:rsidR="002C3437" w:rsidRPr="00815E0E" w:rsidRDefault="002C3437" w:rsidP="002C3437">
            <w:pPr>
              <w:keepLines/>
              <w:spacing w:before="120" w:after="120"/>
              <w:rPr>
                <w:rFonts w:cs="Arial"/>
                <w:lang w:val="es-CL"/>
              </w:rPr>
            </w:pPr>
            <w:r w:rsidRPr="00815E0E">
              <w:rPr>
                <w:rFonts w:cs="Arial"/>
                <w:lang w:val="es-CL"/>
              </w:rPr>
              <w:t>&lt;Empresa&gt;</w:t>
            </w:r>
          </w:p>
        </w:tc>
        <w:tc>
          <w:tcPr>
            <w:tcW w:w="1564" w:type="dxa"/>
          </w:tcPr>
          <w:p w:rsidR="002C3437" w:rsidRPr="00815E0E" w:rsidRDefault="007308FE" w:rsidP="002C3437">
            <w:pPr>
              <w:spacing w:before="120" w:after="120"/>
              <w:rPr>
                <w:lang w:val="es-CL"/>
              </w:rPr>
            </w:pPr>
            <w:r w:rsidRPr="00815E0E">
              <w:rPr>
                <w:rFonts w:cs="Arial"/>
                <w:lang w:val="es-CL"/>
              </w:rPr>
              <w:t>&lt;</w:t>
            </w:r>
            <w:r w:rsidR="001C7864">
              <w:rPr>
                <w:rFonts w:cs="Arial"/>
                <w:lang w:val="es-CL"/>
              </w:rPr>
              <w:t>22-03</w:t>
            </w:r>
            <w:r w:rsidR="001C7864" w:rsidRPr="00815E0E">
              <w:rPr>
                <w:rFonts w:cs="Arial"/>
                <w:lang w:val="es-CL"/>
              </w:rPr>
              <w:t>-</w:t>
            </w:r>
            <w:r w:rsidR="001C7864">
              <w:rPr>
                <w:rFonts w:cs="Arial"/>
                <w:lang w:val="es-CL"/>
              </w:rPr>
              <w:t>16</w:t>
            </w:r>
            <w:r w:rsidRPr="00815E0E">
              <w:rPr>
                <w:rFonts w:cs="Arial"/>
                <w:lang w:val="es-CL"/>
              </w:rPr>
              <w:t>&gt;</w:t>
            </w:r>
          </w:p>
        </w:tc>
        <w:tc>
          <w:tcPr>
            <w:tcW w:w="1985" w:type="dxa"/>
          </w:tcPr>
          <w:p w:rsidR="002C3437" w:rsidRPr="00815E0E" w:rsidRDefault="002C3437" w:rsidP="002C3437">
            <w:pPr>
              <w:keepLines/>
              <w:spacing w:before="120" w:after="120"/>
              <w:rPr>
                <w:lang w:val="es-CL"/>
              </w:rPr>
            </w:pPr>
          </w:p>
        </w:tc>
      </w:tr>
      <w:tr w:rsidR="002C3437" w:rsidRPr="00815E0E" w:rsidTr="007B6B2C">
        <w:tc>
          <w:tcPr>
            <w:tcW w:w="2126" w:type="dxa"/>
          </w:tcPr>
          <w:p w:rsidR="002C3437" w:rsidRPr="00815E0E" w:rsidRDefault="002C3437" w:rsidP="00985E59">
            <w:pPr>
              <w:keepLines/>
              <w:spacing w:before="120" w:after="120"/>
              <w:jc w:val="left"/>
              <w:rPr>
                <w:lang w:val="es-CL"/>
              </w:rPr>
            </w:pPr>
            <w:r w:rsidRPr="00815E0E">
              <w:rPr>
                <w:lang w:val="es-CL"/>
              </w:rPr>
              <w:t>&lt;Gestor de Proyecto&gt;</w:t>
            </w:r>
          </w:p>
        </w:tc>
        <w:tc>
          <w:tcPr>
            <w:tcW w:w="3256" w:type="dxa"/>
          </w:tcPr>
          <w:p w:rsidR="002C3437" w:rsidRPr="00815E0E" w:rsidRDefault="002C3437" w:rsidP="002C3437">
            <w:pPr>
              <w:keepLines/>
              <w:spacing w:before="120" w:after="120"/>
              <w:rPr>
                <w:rFonts w:cs="Arial"/>
                <w:lang w:val="es-CL"/>
              </w:rPr>
            </w:pPr>
            <w:r w:rsidRPr="00815E0E">
              <w:rPr>
                <w:rFonts w:cs="Arial"/>
                <w:lang w:val="es-CL"/>
              </w:rPr>
              <w:t>&lt;</w:t>
            </w:r>
            <w:r w:rsidR="001C7864">
              <w:rPr>
                <w:rFonts w:cs="Arial"/>
                <w:lang w:val="es-CL"/>
              </w:rPr>
              <w:t>Carlos Rojas</w:t>
            </w:r>
            <w:r w:rsidRPr="00815E0E">
              <w:rPr>
                <w:rFonts w:cs="Arial"/>
                <w:lang w:val="es-CL"/>
              </w:rPr>
              <w:t>&gt;</w:t>
            </w:r>
          </w:p>
          <w:p w:rsidR="002C3437" w:rsidRPr="00815E0E" w:rsidRDefault="002C3437" w:rsidP="002C3437">
            <w:pPr>
              <w:keepLines/>
              <w:spacing w:before="120" w:after="120"/>
              <w:rPr>
                <w:rFonts w:cs="Arial"/>
                <w:lang w:val="es-CL"/>
              </w:rPr>
            </w:pPr>
            <w:r w:rsidRPr="00815E0E">
              <w:rPr>
                <w:rFonts w:cs="Arial"/>
                <w:lang w:val="es-CL"/>
              </w:rPr>
              <w:t>&lt;</w:t>
            </w:r>
            <w:r w:rsidR="001C7864">
              <w:rPr>
                <w:rFonts w:cs="Arial"/>
                <w:lang w:val="es-CL"/>
              </w:rPr>
              <w:t>Jefe Proyecto</w:t>
            </w:r>
            <w:r w:rsidRPr="00815E0E">
              <w:rPr>
                <w:rFonts w:cs="Arial"/>
                <w:lang w:val="es-CL"/>
              </w:rPr>
              <w:t>&gt;</w:t>
            </w:r>
          </w:p>
          <w:p w:rsidR="002C3437" w:rsidRPr="00815E0E" w:rsidRDefault="002C3437" w:rsidP="002C3437">
            <w:pPr>
              <w:keepLines/>
              <w:spacing w:before="120" w:after="120"/>
              <w:rPr>
                <w:rFonts w:cs="Arial"/>
                <w:lang w:val="es-CL"/>
              </w:rPr>
            </w:pPr>
            <w:r w:rsidRPr="00815E0E">
              <w:rPr>
                <w:rFonts w:cs="Arial"/>
                <w:lang w:val="es-CL"/>
              </w:rPr>
              <w:t>&lt;Unidad Organizacional&gt;</w:t>
            </w:r>
          </w:p>
          <w:p w:rsidR="002C3437" w:rsidRPr="00815E0E" w:rsidRDefault="002C3437" w:rsidP="002C3437">
            <w:pPr>
              <w:keepLines/>
              <w:spacing w:before="120" w:after="120"/>
              <w:rPr>
                <w:rFonts w:cs="Arial"/>
                <w:lang w:val="es-CL"/>
              </w:rPr>
            </w:pPr>
            <w:r w:rsidRPr="00815E0E">
              <w:rPr>
                <w:rFonts w:cs="Arial"/>
                <w:lang w:val="es-CL"/>
              </w:rPr>
              <w:t>&lt;Empresa&gt;</w:t>
            </w:r>
          </w:p>
        </w:tc>
        <w:tc>
          <w:tcPr>
            <w:tcW w:w="1564" w:type="dxa"/>
          </w:tcPr>
          <w:p w:rsidR="002C3437" w:rsidRPr="00815E0E" w:rsidRDefault="007308FE" w:rsidP="002C3437">
            <w:pPr>
              <w:spacing w:before="120" w:after="120"/>
              <w:rPr>
                <w:lang w:val="es-CL"/>
              </w:rPr>
            </w:pPr>
            <w:r w:rsidRPr="00815E0E">
              <w:rPr>
                <w:rFonts w:cs="Arial"/>
                <w:lang w:val="es-CL"/>
              </w:rPr>
              <w:t>&lt;</w:t>
            </w:r>
            <w:r w:rsidR="001C7864">
              <w:rPr>
                <w:rFonts w:cs="Arial"/>
                <w:lang w:val="es-CL"/>
              </w:rPr>
              <w:t>22-03</w:t>
            </w:r>
            <w:r w:rsidR="001C7864" w:rsidRPr="00815E0E">
              <w:rPr>
                <w:rFonts w:cs="Arial"/>
                <w:lang w:val="es-CL"/>
              </w:rPr>
              <w:t>-</w:t>
            </w:r>
            <w:r w:rsidR="001C7864">
              <w:rPr>
                <w:rFonts w:cs="Arial"/>
                <w:lang w:val="es-CL"/>
              </w:rPr>
              <w:t>16</w:t>
            </w:r>
            <w:r w:rsidRPr="00815E0E">
              <w:rPr>
                <w:rFonts w:cs="Arial"/>
                <w:lang w:val="es-CL"/>
              </w:rPr>
              <w:t>&gt;</w:t>
            </w:r>
          </w:p>
        </w:tc>
        <w:tc>
          <w:tcPr>
            <w:tcW w:w="1985" w:type="dxa"/>
          </w:tcPr>
          <w:p w:rsidR="002C3437" w:rsidRPr="00815E0E" w:rsidRDefault="002C3437" w:rsidP="002C3437">
            <w:pPr>
              <w:keepLines/>
              <w:spacing w:before="120" w:after="120"/>
              <w:rPr>
                <w:lang w:val="es-CL"/>
              </w:rPr>
            </w:pPr>
          </w:p>
        </w:tc>
      </w:tr>
      <w:tr w:rsidR="00A96198" w:rsidRPr="00815E0E" w:rsidTr="007B6B2C">
        <w:tc>
          <w:tcPr>
            <w:tcW w:w="2126" w:type="dxa"/>
          </w:tcPr>
          <w:p w:rsidR="00A96198" w:rsidRPr="00815E0E" w:rsidRDefault="00A96198" w:rsidP="00A96198">
            <w:pPr>
              <w:keepLines/>
              <w:spacing w:before="120" w:after="120"/>
              <w:jc w:val="left"/>
              <w:rPr>
                <w:lang w:val="es-CL"/>
              </w:rPr>
            </w:pPr>
            <w:r w:rsidRPr="00815E0E">
              <w:rPr>
                <w:lang w:val="es-CL"/>
              </w:rPr>
              <w:t>&lt;</w:t>
            </w:r>
            <w:r>
              <w:rPr>
                <w:lang w:val="es-CL"/>
              </w:rPr>
              <w:t>DBA – Base Datos</w:t>
            </w:r>
            <w:r w:rsidRPr="00815E0E">
              <w:rPr>
                <w:lang w:val="es-CL"/>
              </w:rPr>
              <w:t>&gt;</w:t>
            </w:r>
          </w:p>
        </w:tc>
        <w:tc>
          <w:tcPr>
            <w:tcW w:w="3256" w:type="dxa"/>
          </w:tcPr>
          <w:p w:rsidR="00A96198" w:rsidRPr="00815E0E" w:rsidRDefault="00A96198" w:rsidP="00A96198">
            <w:pPr>
              <w:keepLines/>
              <w:spacing w:before="120" w:after="120"/>
              <w:rPr>
                <w:rFonts w:cs="Arial"/>
                <w:lang w:val="es-CL"/>
              </w:rPr>
            </w:pPr>
            <w:r w:rsidRPr="00815E0E">
              <w:rPr>
                <w:rFonts w:cs="Arial"/>
                <w:lang w:val="es-CL"/>
              </w:rPr>
              <w:t>&lt;</w:t>
            </w:r>
            <w:r>
              <w:rPr>
                <w:rFonts w:cs="Arial"/>
                <w:lang w:val="es-CL"/>
              </w:rPr>
              <w:t xml:space="preserve">Miguel </w:t>
            </w:r>
            <w:proofErr w:type="spellStart"/>
            <w:r>
              <w:rPr>
                <w:rFonts w:cs="Arial"/>
                <w:lang w:val="es-CL"/>
              </w:rPr>
              <w:t>Pastén</w:t>
            </w:r>
            <w:proofErr w:type="spellEnd"/>
            <w:r w:rsidRPr="00815E0E">
              <w:rPr>
                <w:rFonts w:cs="Arial"/>
                <w:lang w:val="es-CL"/>
              </w:rPr>
              <w:t>&gt;</w:t>
            </w:r>
          </w:p>
          <w:p w:rsidR="00A96198" w:rsidRPr="00815E0E" w:rsidRDefault="00A96198" w:rsidP="00A96198">
            <w:pPr>
              <w:keepLines/>
              <w:spacing w:before="120" w:after="120"/>
              <w:rPr>
                <w:rFonts w:cs="Arial"/>
                <w:lang w:val="es-CL"/>
              </w:rPr>
            </w:pPr>
            <w:r w:rsidRPr="00815E0E">
              <w:rPr>
                <w:rFonts w:cs="Arial"/>
                <w:lang w:val="es-CL"/>
              </w:rPr>
              <w:t>&lt;</w:t>
            </w:r>
            <w:r>
              <w:rPr>
                <w:rFonts w:cs="Arial"/>
                <w:lang w:val="es-CL"/>
              </w:rPr>
              <w:t>DBA-Programador Base Datos</w:t>
            </w:r>
            <w:r w:rsidRPr="00815E0E">
              <w:rPr>
                <w:rFonts w:cs="Arial"/>
                <w:lang w:val="es-CL"/>
              </w:rPr>
              <w:t>&gt;</w:t>
            </w:r>
          </w:p>
          <w:p w:rsidR="00A96198" w:rsidRPr="00815E0E" w:rsidRDefault="00A96198" w:rsidP="00A96198">
            <w:pPr>
              <w:keepLines/>
              <w:spacing w:before="120" w:after="120"/>
              <w:rPr>
                <w:rFonts w:cs="Arial"/>
                <w:lang w:val="es-CL"/>
              </w:rPr>
            </w:pPr>
            <w:r w:rsidRPr="00815E0E">
              <w:rPr>
                <w:rFonts w:cs="Arial"/>
                <w:lang w:val="es-CL"/>
              </w:rPr>
              <w:t>&lt;Unidad Organizacional&gt;</w:t>
            </w:r>
          </w:p>
          <w:p w:rsidR="00A96198" w:rsidRPr="00815E0E" w:rsidRDefault="00A96198" w:rsidP="00A96198">
            <w:pPr>
              <w:keepLines/>
              <w:spacing w:before="120" w:after="120"/>
              <w:rPr>
                <w:rFonts w:cs="Arial"/>
                <w:lang w:val="es-CL"/>
              </w:rPr>
            </w:pPr>
            <w:r w:rsidRPr="00815E0E">
              <w:rPr>
                <w:rFonts w:cs="Arial"/>
                <w:lang w:val="es-CL"/>
              </w:rPr>
              <w:t>&lt;Empresa&gt;</w:t>
            </w:r>
          </w:p>
        </w:tc>
        <w:tc>
          <w:tcPr>
            <w:tcW w:w="1564" w:type="dxa"/>
          </w:tcPr>
          <w:p w:rsidR="00A96198" w:rsidRPr="00815E0E" w:rsidRDefault="00A96198" w:rsidP="00A96198">
            <w:pPr>
              <w:spacing w:before="120" w:after="120"/>
              <w:rPr>
                <w:lang w:val="es-CL"/>
              </w:rPr>
            </w:pPr>
            <w:r w:rsidRPr="00815E0E">
              <w:rPr>
                <w:rFonts w:cs="Arial"/>
                <w:lang w:val="es-CL"/>
              </w:rPr>
              <w:t>&lt;</w:t>
            </w:r>
            <w:r>
              <w:rPr>
                <w:rFonts w:cs="Arial"/>
                <w:lang w:val="es-CL"/>
              </w:rPr>
              <w:t>22-03</w:t>
            </w:r>
            <w:r w:rsidRPr="00815E0E">
              <w:rPr>
                <w:rFonts w:cs="Arial"/>
                <w:lang w:val="es-CL"/>
              </w:rPr>
              <w:t>-</w:t>
            </w:r>
            <w:r>
              <w:rPr>
                <w:rFonts w:cs="Arial"/>
                <w:lang w:val="es-CL"/>
              </w:rPr>
              <w:t>16</w:t>
            </w:r>
            <w:r w:rsidRPr="00815E0E">
              <w:rPr>
                <w:rFonts w:cs="Arial"/>
                <w:lang w:val="es-CL"/>
              </w:rPr>
              <w:t>&gt;</w:t>
            </w:r>
          </w:p>
        </w:tc>
        <w:tc>
          <w:tcPr>
            <w:tcW w:w="1985" w:type="dxa"/>
          </w:tcPr>
          <w:p w:rsidR="00A96198" w:rsidRPr="00815E0E" w:rsidRDefault="00A96198" w:rsidP="00A96198">
            <w:pPr>
              <w:keepLines/>
              <w:spacing w:before="120" w:after="120"/>
              <w:rPr>
                <w:lang w:val="es-CL"/>
              </w:rPr>
            </w:pPr>
          </w:p>
        </w:tc>
      </w:tr>
    </w:tbl>
    <w:p w:rsidR="002C3437" w:rsidRPr="00815E0E" w:rsidRDefault="002C3437" w:rsidP="002C3437">
      <w:pPr>
        <w:spacing w:before="120" w:after="120"/>
        <w:rPr>
          <w:lang w:val="es-CL"/>
        </w:rPr>
      </w:pPr>
    </w:p>
    <w:p w:rsidR="00F36885" w:rsidRPr="00815E0E" w:rsidRDefault="00F36885" w:rsidP="00D84DC9">
      <w:pPr>
        <w:pStyle w:val="Ttulo"/>
        <w:spacing w:before="120" w:after="120"/>
        <w:rPr>
          <w:lang w:val="es-CL"/>
        </w:rPr>
      </w:pPr>
      <w:r w:rsidRPr="00815E0E">
        <w:rPr>
          <w:lang w:val="es-CL"/>
        </w:rPr>
        <w:br w:type="page"/>
      </w:r>
      <w:r w:rsidR="00960BD3" w:rsidRPr="00815E0E">
        <w:rPr>
          <w:lang w:val="es-CL"/>
        </w:rPr>
        <w:lastRenderedPageBreak/>
        <w:t>Tabla</w:t>
      </w:r>
      <w:r w:rsidRPr="00815E0E">
        <w:rPr>
          <w:lang w:val="es-CL"/>
        </w:rPr>
        <w:t xml:space="preserve"> </w:t>
      </w:r>
      <w:r w:rsidR="00960BD3" w:rsidRPr="00815E0E">
        <w:rPr>
          <w:lang w:val="es-CL"/>
        </w:rPr>
        <w:t>de</w:t>
      </w:r>
      <w:r w:rsidRPr="00815E0E">
        <w:rPr>
          <w:lang w:val="es-CL"/>
        </w:rPr>
        <w:t xml:space="preserve"> Conten</w:t>
      </w:r>
      <w:r w:rsidR="00960BD3" w:rsidRPr="00815E0E">
        <w:rPr>
          <w:lang w:val="es-CL"/>
        </w:rPr>
        <w:t>idos</w:t>
      </w:r>
    </w:p>
    <w:p w:rsidR="0032047A" w:rsidRPr="00122D44" w:rsidRDefault="00AD01E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815E0E">
        <w:rPr>
          <w:rFonts w:cs="Arial"/>
          <w:b/>
          <w:lang w:val="es-CL"/>
        </w:rPr>
        <w:fldChar w:fldCharType="begin"/>
      </w:r>
      <w:r w:rsidRPr="00815E0E">
        <w:rPr>
          <w:rFonts w:cs="Arial"/>
          <w:b/>
          <w:lang w:val="es-CL"/>
        </w:rPr>
        <w:instrText xml:space="preserve"> </w:instrText>
      </w:r>
      <w:r w:rsidR="00D23294">
        <w:rPr>
          <w:rFonts w:cs="Arial"/>
          <w:b/>
          <w:lang w:val="es-CL"/>
        </w:rPr>
        <w:instrText>TOC</w:instrText>
      </w:r>
      <w:r w:rsidRPr="00815E0E">
        <w:rPr>
          <w:rFonts w:cs="Arial"/>
          <w:b/>
          <w:lang w:val="es-CL"/>
        </w:rPr>
        <w:instrText xml:space="preserve"> \o "1-3" </w:instrText>
      </w:r>
      <w:r w:rsidRPr="00815E0E">
        <w:rPr>
          <w:rFonts w:cs="Arial"/>
          <w:b/>
          <w:lang w:val="es-CL"/>
        </w:rPr>
        <w:fldChar w:fldCharType="separate"/>
      </w:r>
      <w:r w:rsidR="0032047A" w:rsidRPr="00A30EE5">
        <w:rPr>
          <w:noProof/>
          <w:lang w:val="es-CL"/>
        </w:rPr>
        <w:t>1.</w:t>
      </w:r>
      <w:r w:rsidR="0032047A" w:rsidRPr="00122D44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32047A" w:rsidRPr="00A30EE5">
        <w:rPr>
          <w:noProof/>
          <w:lang w:val="es-CL"/>
        </w:rPr>
        <w:t>Introducción</w:t>
      </w:r>
      <w:r w:rsidR="0032047A">
        <w:rPr>
          <w:noProof/>
        </w:rPr>
        <w:tab/>
      </w:r>
      <w:r w:rsidR="0032047A">
        <w:rPr>
          <w:noProof/>
        </w:rPr>
        <w:fldChar w:fldCharType="begin"/>
      </w:r>
      <w:r w:rsidR="0032047A">
        <w:rPr>
          <w:noProof/>
        </w:rPr>
        <w:instrText xml:space="preserve"> </w:instrText>
      </w:r>
      <w:r w:rsidR="00D23294">
        <w:rPr>
          <w:noProof/>
        </w:rPr>
        <w:instrText>PAGEREF</w:instrText>
      </w:r>
      <w:r w:rsidR="0032047A">
        <w:rPr>
          <w:noProof/>
        </w:rPr>
        <w:instrText xml:space="preserve"> _Toc329857862 \h </w:instrText>
      </w:r>
      <w:r w:rsidR="0032047A">
        <w:rPr>
          <w:noProof/>
        </w:rPr>
      </w:r>
      <w:r w:rsidR="0032047A">
        <w:rPr>
          <w:noProof/>
        </w:rPr>
        <w:fldChar w:fldCharType="separate"/>
      </w:r>
      <w:r w:rsidR="0032047A">
        <w:rPr>
          <w:noProof/>
        </w:rPr>
        <w:t>5</w:t>
      </w:r>
      <w:r w:rsidR="0032047A">
        <w:rPr>
          <w:noProof/>
        </w:rPr>
        <w:fldChar w:fldCharType="end"/>
      </w:r>
    </w:p>
    <w:p w:rsidR="0032047A" w:rsidRPr="00122D44" w:rsidRDefault="0032047A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30EE5">
        <w:rPr>
          <w:noProof/>
          <w:lang w:val="es-CL"/>
        </w:rPr>
        <w:t>1.1</w:t>
      </w:r>
      <w:r w:rsidRPr="00122D44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30EE5">
        <w:rPr>
          <w:noProof/>
          <w:lang w:val="es-CL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D23294">
        <w:rPr>
          <w:noProof/>
        </w:rPr>
        <w:instrText>PAGEREF</w:instrText>
      </w:r>
      <w:r>
        <w:rPr>
          <w:noProof/>
        </w:rPr>
        <w:instrText xml:space="preserve"> _Toc329857863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2047A" w:rsidRPr="00122D44" w:rsidRDefault="0032047A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30EE5">
        <w:rPr>
          <w:noProof/>
          <w:lang w:val="es-CL"/>
        </w:rPr>
        <w:t>1.2</w:t>
      </w:r>
      <w:r w:rsidRPr="00122D44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30EE5">
        <w:rPr>
          <w:noProof/>
          <w:lang w:val="es-CL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D23294">
        <w:rPr>
          <w:noProof/>
        </w:rPr>
        <w:instrText>PAGEREF</w:instrText>
      </w:r>
      <w:r>
        <w:rPr>
          <w:noProof/>
        </w:rPr>
        <w:instrText xml:space="preserve"> _Toc329857864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2047A" w:rsidRPr="00122D44" w:rsidRDefault="0032047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30EE5">
        <w:rPr>
          <w:noProof/>
          <w:lang w:val="es-CL"/>
        </w:rPr>
        <w:t>2.</w:t>
      </w:r>
      <w:r w:rsidRPr="00122D44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30EE5">
        <w:rPr>
          <w:noProof/>
          <w:lang w:val="es-CL"/>
        </w:rPr>
        <w:t>Información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D23294">
        <w:rPr>
          <w:noProof/>
        </w:rPr>
        <w:instrText>PAGEREF</w:instrText>
      </w:r>
      <w:r>
        <w:rPr>
          <w:noProof/>
        </w:rPr>
        <w:instrText xml:space="preserve"> _Toc329857865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2047A" w:rsidRPr="00122D44" w:rsidRDefault="0032047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30EE5">
        <w:rPr>
          <w:noProof/>
          <w:lang w:val="es-CL"/>
        </w:rPr>
        <w:t>3.</w:t>
      </w:r>
      <w:r w:rsidRPr="00122D44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30EE5">
        <w:rPr>
          <w:noProof/>
          <w:lang w:val="es-CL"/>
        </w:rPr>
        <w:t>Propósito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D23294">
        <w:rPr>
          <w:noProof/>
        </w:rPr>
        <w:instrText>PAGEREF</w:instrText>
      </w:r>
      <w:r>
        <w:rPr>
          <w:noProof/>
        </w:rPr>
        <w:instrText xml:space="preserve"> _Toc329857866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2047A" w:rsidRPr="00122D44" w:rsidRDefault="0032047A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30EE5">
        <w:rPr>
          <w:noProof/>
          <w:lang w:val="es-CL"/>
        </w:rPr>
        <w:t>3.1</w:t>
      </w:r>
      <w:r w:rsidRPr="00122D44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30EE5">
        <w:rPr>
          <w:noProof/>
          <w:lang w:val="es-CL"/>
        </w:rPr>
        <w:t>Problema de Negocio a Resolver</w:t>
      </w:r>
      <w:r w:rsidRPr="0032047A">
        <w:rPr>
          <w:noProof/>
          <w:lang w:val="es-ES"/>
        </w:rPr>
        <w:tab/>
      </w:r>
      <w:r>
        <w:rPr>
          <w:noProof/>
        </w:rPr>
        <w:fldChar w:fldCharType="begin"/>
      </w:r>
      <w:r w:rsidRPr="0032047A">
        <w:rPr>
          <w:noProof/>
          <w:lang w:val="es-ES"/>
        </w:rPr>
        <w:instrText xml:space="preserve"> </w:instrText>
      </w:r>
      <w:r w:rsidR="00D23294">
        <w:rPr>
          <w:noProof/>
          <w:lang w:val="es-ES"/>
        </w:rPr>
        <w:instrText>PAGEREF</w:instrText>
      </w:r>
      <w:r w:rsidRPr="0032047A">
        <w:rPr>
          <w:noProof/>
          <w:lang w:val="es-ES"/>
        </w:rPr>
        <w:instrText xml:space="preserve"> _Toc329857867 \h </w:instrText>
      </w:r>
      <w:r>
        <w:rPr>
          <w:noProof/>
        </w:rPr>
      </w:r>
      <w:r>
        <w:rPr>
          <w:noProof/>
        </w:rPr>
        <w:fldChar w:fldCharType="separate"/>
      </w:r>
      <w:r w:rsidRPr="0032047A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32047A" w:rsidRPr="00122D44" w:rsidRDefault="0032047A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30EE5">
        <w:rPr>
          <w:noProof/>
          <w:lang w:val="es-CL"/>
        </w:rPr>
        <w:t>3.2</w:t>
      </w:r>
      <w:r w:rsidRPr="00122D44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30EE5">
        <w:rPr>
          <w:noProof/>
          <w:lang w:val="es-CL"/>
        </w:rPr>
        <w:t>Objetivos de Negocio del Proyecto</w:t>
      </w:r>
      <w:r w:rsidRPr="0032047A">
        <w:rPr>
          <w:noProof/>
          <w:lang w:val="es-ES"/>
        </w:rPr>
        <w:tab/>
      </w:r>
      <w:r>
        <w:rPr>
          <w:noProof/>
        </w:rPr>
        <w:fldChar w:fldCharType="begin"/>
      </w:r>
      <w:r w:rsidRPr="0032047A">
        <w:rPr>
          <w:noProof/>
          <w:lang w:val="es-ES"/>
        </w:rPr>
        <w:instrText xml:space="preserve"> </w:instrText>
      </w:r>
      <w:r w:rsidR="00D23294">
        <w:rPr>
          <w:noProof/>
          <w:lang w:val="es-ES"/>
        </w:rPr>
        <w:instrText>PAGEREF</w:instrText>
      </w:r>
      <w:r w:rsidRPr="0032047A">
        <w:rPr>
          <w:noProof/>
          <w:lang w:val="es-ES"/>
        </w:rPr>
        <w:instrText xml:space="preserve"> _Toc329857868 \h </w:instrText>
      </w:r>
      <w:r>
        <w:rPr>
          <w:noProof/>
        </w:rPr>
      </w:r>
      <w:r>
        <w:rPr>
          <w:noProof/>
        </w:rPr>
        <w:fldChar w:fldCharType="separate"/>
      </w:r>
      <w:r w:rsidRPr="0032047A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32047A" w:rsidRPr="00122D44" w:rsidRDefault="0032047A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30EE5">
        <w:rPr>
          <w:noProof/>
          <w:lang w:val="es-CL"/>
        </w:rPr>
        <w:t>3.3</w:t>
      </w:r>
      <w:r w:rsidRPr="00122D44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30EE5">
        <w:rPr>
          <w:noProof/>
          <w:lang w:val="es-CL"/>
        </w:rPr>
        <w:t>Principales Actividades del Negocio Impactadas</w:t>
      </w:r>
      <w:r w:rsidRPr="0032047A">
        <w:rPr>
          <w:noProof/>
          <w:lang w:val="es-ES"/>
        </w:rPr>
        <w:tab/>
      </w:r>
      <w:r>
        <w:rPr>
          <w:noProof/>
        </w:rPr>
        <w:fldChar w:fldCharType="begin"/>
      </w:r>
      <w:r w:rsidRPr="0032047A">
        <w:rPr>
          <w:noProof/>
          <w:lang w:val="es-ES"/>
        </w:rPr>
        <w:instrText xml:space="preserve"> </w:instrText>
      </w:r>
      <w:r w:rsidR="00D23294">
        <w:rPr>
          <w:noProof/>
          <w:lang w:val="es-ES"/>
        </w:rPr>
        <w:instrText>PAGEREF</w:instrText>
      </w:r>
      <w:r w:rsidRPr="0032047A">
        <w:rPr>
          <w:noProof/>
          <w:lang w:val="es-ES"/>
        </w:rPr>
        <w:instrText xml:space="preserve"> _Toc329857869 \h </w:instrText>
      </w:r>
      <w:r>
        <w:rPr>
          <w:noProof/>
        </w:rPr>
      </w:r>
      <w:r>
        <w:rPr>
          <w:noProof/>
        </w:rPr>
        <w:fldChar w:fldCharType="separate"/>
      </w:r>
      <w:r w:rsidRPr="0032047A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32047A" w:rsidRPr="00122D44" w:rsidRDefault="0032047A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30EE5">
        <w:rPr>
          <w:noProof/>
          <w:lang w:val="es-CL"/>
        </w:rPr>
        <w:t>3.4</w:t>
      </w:r>
      <w:r w:rsidRPr="00122D44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30EE5">
        <w:rPr>
          <w:noProof/>
          <w:lang w:val="es-CL"/>
        </w:rPr>
        <w:t>Restricciones</w:t>
      </w:r>
      <w:r w:rsidRPr="0032047A">
        <w:rPr>
          <w:noProof/>
          <w:lang w:val="es-ES"/>
        </w:rPr>
        <w:tab/>
      </w:r>
      <w:r>
        <w:rPr>
          <w:noProof/>
        </w:rPr>
        <w:fldChar w:fldCharType="begin"/>
      </w:r>
      <w:r w:rsidRPr="0032047A">
        <w:rPr>
          <w:noProof/>
          <w:lang w:val="es-ES"/>
        </w:rPr>
        <w:instrText xml:space="preserve"> </w:instrText>
      </w:r>
      <w:r w:rsidR="00D23294">
        <w:rPr>
          <w:noProof/>
          <w:lang w:val="es-ES"/>
        </w:rPr>
        <w:instrText>PAGEREF</w:instrText>
      </w:r>
      <w:r w:rsidRPr="0032047A">
        <w:rPr>
          <w:noProof/>
          <w:lang w:val="es-ES"/>
        </w:rPr>
        <w:instrText xml:space="preserve"> _Toc329857870 \h </w:instrText>
      </w:r>
      <w:r>
        <w:rPr>
          <w:noProof/>
        </w:rPr>
      </w:r>
      <w:r>
        <w:rPr>
          <w:noProof/>
        </w:rPr>
        <w:fldChar w:fldCharType="separate"/>
      </w:r>
      <w:r w:rsidRPr="0032047A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32047A" w:rsidRPr="00122D44" w:rsidRDefault="0032047A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30EE5">
        <w:rPr>
          <w:noProof/>
          <w:lang w:val="es-CL"/>
        </w:rPr>
        <w:t>3.5</w:t>
      </w:r>
      <w:r w:rsidRPr="00122D44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30EE5">
        <w:rPr>
          <w:noProof/>
          <w:lang w:val="es-CL"/>
        </w:rPr>
        <w:t>Supuestos</w:t>
      </w:r>
      <w:r w:rsidRPr="0032047A">
        <w:rPr>
          <w:noProof/>
          <w:lang w:val="es-ES"/>
        </w:rPr>
        <w:tab/>
      </w:r>
      <w:r>
        <w:rPr>
          <w:noProof/>
        </w:rPr>
        <w:fldChar w:fldCharType="begin"/>
      </w:r>
      <w:r w:rsidRPr="0032047A">
        <w:rPr>
          <w:noProof/>
          <w:lang w:val="es-ES"/>
        </w:rPr>
        <w:instrText xml:space="preserve"> </w:instrText>
      </w:r>
      <w:r w:rsidR="00D23294">
        <w:rPr>
          <w:noProof/>
          <w:lang w:val="es-ES"/>
        </w:rPr>
        <w:instrText>PAGEREF</w:instrText>
      </w:r>
      <w:r w:rsidRPr="0032047A">
        <w:rPr>
          <w:noProof/>
          <w:lang w:val="es-ES"/>
        </w:rPr>
        <w:instrText xml:space="preserve"> _Toc329857871 \h </w:instrText>
      </w:r>
      <w:r>
        <w:rPr>
          <w:noProof/>
        </w:rPr>
      </w:r>
      <w:r>
        <w:rPr>
          <w:noProof/>
        </w:rPr>
        <w:fldChar w:fldCharType="separate"/>
      </w:r>
      <w:r w:rsidRPr="0032047A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32047A" w:rsidRPr="00122D44" w:rsidRDefault="0032047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30EE5">
        <w:rPr>
          <w:noProof/>
          <w:lang w:val="es-CL"/>
        </w:rPr>
        <w:t>4.</w:t>
      </w:r>
      <w:r w:rsidRPr="00122D44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30EE5">
        <w:rPr>
          <w:noProof/>
          <w:lang w:val="es-CL"/>
        </w:rPr>
        <w:t>Descripción y Alcance del Proyecto</w:t>
      </w:r>
      <w:r w:rsidRPr="0032047A">
        <w:rPr>
          <w:noProof/>
          <w:lang w:val="es-ES"/>
        </w:rPr>
        <w:tab/>
      </w:r>
      <w:r>
        <w:rPr>
          <w:noProof/>
        </w:rPr>
        <w:fldChar w:fldCharType="begin"/>
      </w:r>
      <w:r w:rsidRPr="0032047A">
        <w:rPr>
          <w:noProof/>
          <w:lang w:val="es-ES"/>
        </w:rPr>
        <w:instrText xml:space="preserve"> </w:instrText>
      </w:r>
      <w:r w:rsidR="00D23294">
        <w:rPr>
          <w:noProof/>
          <w:lang w:val="es-ES"/>
        </w:rPr>
        <w:instrText>PAGEREF</w:instrText>
      </w:r>
      <w:r w:rsidRPr="0032047A">
        <w:rPr>
          <w:noProof/>
          <w:lang w:val="es-ES"/>
        </w:rPr>
        <w:instrText xml:space="preserve"> _Toc329857872 \h </w:instrText>
      </w:r>
      <w:r>
        <w:rPr>
          <w:noProof/>
        </w:rPr>
      </w:r>
      <w:r>
        <w:rPr>
          <w:noProof/>
        </w:rPr>
        <w:fldChar w:fldCharType="separate"/>
      </w:r>
      <w:r w:rsidRPr="0032047A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32047A" w:rsidRPr="00122D44" w:rsidRDefault="0032047A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30EE5">
        <w:rPr>
          <w:noProof/>
          <w:lang w:val="es-CL"/>
        </w:rPr>
        <w:t>4.1</w:t>
      </w:r>
      <w:r w:rsidRPr="00122D44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30EE5">
        <w:rPr>
          <w:noProof/>
          <w:lang w:val="es-CL"/>
        </w:rPr>
        <w:t>Descripción del Proyecto</w:t>
      </w:r>
      <w:r w:rsidRPr="0032047A">
        <w:rPr>
          <w:noProof/>
          <w:lang w:val="es-ES"/>
        </w:rPr>
        <w:tab/>
      </w:r>
      <w:r>
        <w:rPr>
          <w:noProof/>
        </w:rPr>
        <w:fldChar w:fldCharType="begin"/>
      </w:r>
      <w:r w:rsidRPr="0032047A">
        <w:rPr>
          <w:noProof/>
          <w:lang w:val="es-ES"/>
        </w:rPr>
        <w:instrText xml:space="preserve"> </w:instrText>
      </w:r>
      <w:r w:rsidR="00D23294">
        <w:rPr>
          <w:noProof/>
          <w:lang w:val="es-ES"/>
        </w:rPr>
        <w:instrText>PAGEREF</w:instrText>
      </w:r>
      <w:r w:rsidRPr="0032047A">
        <w:rPr>
          <w:noProof/>
          <w:lang w:val="es-ES"/>
        </w:rPr>
        <w:instrText xml:space="preserve"> _Toc329857873 \h </w:instrText>
      </w:r>
      <w:r>
        <w:rPr>
          <w:noProof/>
        </w:rPr>
      </w:r>
      <w:r>
        <w:rPr>
          <w:noProof/>
        </w:rPr>
        <w:fldChar w:fldCharType="separate"/>
      </w:r>
      <w:r w:rsidRPr="0032047A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32047A" w:rsidRPr="00122D44" w:rsidRDefault="0032047A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30EE5">
        <w:rPr>
          <w:noProof/>
          <w:lang w:val="es-CL"/>
        </w:rPr>
        <w:t>4.2</w:t>
      </w:r>
      <w:r w:rsidRPr="00122D44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30EE5">
        <w:rPr>
          <w:noProof/>
          <w:lang w:val="es-CL"/>
        </w:rPr>
        <w:t>Alcance del Proyecto</w:t>
      </w:r>
      <w:r w:rsidRPr="0032047A">
        <w:rPr>
          <w:noProof/>
          <w:lang w:val="es-ES"/>
        </w:rPr>
        <w:tab/>
      </w:r>
      <w:r>
        <w:rPr>
          <w:noProof/>
        </w:rPr>
        <w:fldChar w:fldCharType="begin"/>
      </w:r>
      <w:r w:rsidRPr="0032047A">
        <w:rPr>
          <w:noProof/>
          <w:lang w:val="es-ES"/>
        </w:rPr>
        <w:instrText xml:space="preserve"> </w:instrText>
      </w:r>
      <w:r w:rsidR="00D23294">
        <w:rPr>
          <w:noProof/>
          <w:lang w:val="es-ES"/>
        </w:rPr>
        <w:instrText>PAGEREF</w:instrText>
      </w:r>
      <w:r w:rsidRPr="0032047A">
        <w:rPr>
          <w:noProof/>
          <w:lang w:val="es-ES"/>
        </w:rPr>
        <w:instrText xml:space="preserve"> _Toc329857874 \h </w:instrText>
      </w:r>
      <w:r>
        <w:rPr>
          <w:noProof/>
        </w:rPr>
      </w:r>
      <w:r>
        <w:rPr>
          <w:noProof/>
        </w:rPr>
        <w:fldChar w:fldCharType="separate"/>
      </w:r>
      <w:r w:rsidRPr="0032047A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32047A" w:rsidRPr="00122D44" w:rsidRDefault="0032047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30EE5">
        <w:rPr>
          <w:noProof/>
          <w:lang w:val="es-CL"/>
        </w:rPr>
        <w:t>5.</w:t>
      </w:r>
      <w:r w:rsidRPr="00122D44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30EE5">
        <w:rPr>
          <w:noProof/>
          <w:lang w:val="es-CL"/>
        </w:rPr>
        <w:t>Riesgos Iniciales del Proyecto</w:t>
      </w:r>
      <w:r w:rsidRPr="0032047A">
        <w:rPr>
          <w:noProof/>
          <w:lang w:val="es-ES"/>
        </w:rPr>
        <w:tab/>
      </w:r>
      <w:r>
        <w:rPr>
          <w:noProof/>
        </w:rPr>
        <w:fldChar w:fldCharType="begin"/>
      </w:r>
      <w:r w:rsidRPr="0032047A">
        <w:rPr>
          <w:noProof/>
          <w:lang w:val="es-ES"/>
        </w:rPr>
        <w:instrText xml:space="preserve"> </w:instrText>
      </w:r>
      <w:r w:rsidR="00D23294">
        <w:rPr>
          <w:noProof/>
          <w:lang w:val="es-ES"/>
        </w:rPr>
        <w:instrText>PAGEREF</w:instrText>
      </w:r>
      <w:r w:rsidRPr="0032047A">
        <w:rPr>
          <w:noProof/>
          <w:lang w:val="es-ES"/>
        </w:rPr>
        <w:instrText xml:space="preserve"> _Toc329857875 \h </w:instrText>
      </w:r>
      <w:r>
        <w:rPr>
          <w:noProof/>
        </w:rPr>
      </w:r>
      <w:r>
        <w:rPr>
          <w:noProof/>
        </w:rPr>
        <w:fldChar w:fldCharType="separate"/>
      </w:r>
      <w:r w:rsidRPr="0032047A">
        <w:rPr>
          <w:noProof/>
          <w:lang w:val="es-ES"/>
        </w:rPr>
        <w:t>7</w:t>
      </w:r>
      <w:r>
        <w:rPr>
          <w:noProof/>
        </w:rPr>
        <w:fldChar w:fldCharType="end"/>
      </w:r>
    </w:p>
    <w:p w:rsidR="0032047A" w:rsidRPr="00122D44" w:rsidRDefault="0032047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30EE5">
        <w:rPr>
          <w:noProof/>
          <w:lang w:val="es-CL"/>
        </w:rPr>
        <w:t>6.</w:t>
      </w:r>
      <w:r w:rsidRPr="00122D44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30EE5">
        <w:rPr>
          <w:noProof/>
          <w:lang w:val="es-CL"/>
        </w:rPr>
        <w:t>Presupuesto Inicial del Proyecto</w:t>
      </w:r>
      <w:r w:rsidRPr="0032047A">
        <w:rPr>
          <w:noProof/>
          <w:lang w:val="es-ES"/>
        </w:rPr>
        <w:tab/>
      </w:r>
      <w:r>
        <w:rPr>
          <w:noProof/>
        </w:rPr>
        <w:fldChar w:fldCharType="begin"/>
      </w:r>
      <w:r w:rsidRPr="0032047A">
        <w:rPr>
          <w:noProof/>
          <w:lang w:val="es-ES"/>
        </w:rPr>
        <w:instrText xml:space="preserve"> </w:instrText>
      </w:r>
      <w:r w:rsidR="00D23294">
        <w:rPr>
          <w:noProof/>
          <w:lang w:val="es-ES"/>
        </w:rPr>
        <w:instrText>PAGEREF</w:instrText>
      </w:r>
      <w:r w:rsidRPr="0032047A">
        <w:rPr>
          <w:noProof/>
          <w:lang w:val="es-ES"/>
        </w:rPr>
        <w:instrText xml:space="preserve"> _Toc329857876 \h </w:instrText>
      </w:r>
      <w:r>
        <w:rPr>
          <w:noProof/>
        </w:rPr>
      </w:r>
      <w:r>
        <w:rPr>
          <w:noProof/>
        </w:rPr>
        <w:fldChar w:fldCharType="separate"/>
      </w:r>
      <w:r w:rsidRPr="0032047A">
        <w:rPr>
          <w:noProof/>
          <w:lang w:val="es-ES"/>
        </w:rPr>
        <w:t>7</w:t>
      </w:r>
      <w:r>
        <w:rPr>
          <w:noProof/>
        </w:rPr>
        <w:fldChar w:fldCharType="end"/>
      </w:r>
    </w:p>
    <w:p w:rsidR="0032047A" w:rsidRPr="00122D44" w:rsidRDefault="0032047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30EE5">
        <w:rPr>
          <w:noProof/>
          <w:lang w:val="es-CL"/>
        </w:rPr>
        <w:t>7.</w:t>
      </w:r>
      <w:r w:rsidRPr="00122D44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30EE5">
        <w:rPr>
          <w:noProof/>
          <w:lang w:val="es-CL"/>
        </w:rPr>
        <w:t>Autoridad del Proyecto</w:t>
      </w:r>
      <w:r w:rsidRPr="00A66BAB">
        <w:rPr>
          <w:noProof/>
          <w:lang w:val="es-CL"/>
        </w:rPr>
        <w:tab/>
      </w:r>
      <w:r>
        <w:rPr>
          <w:noProof/>
        </w:rPr>
        <w:fldChar w:fldCharType="begin"/>
      </w:r>
      <w:r w:rsidRPr="00A66BAB">
        <w:rPr>
          <w:noProof/>
          <w:lang w:val="es-CL"/>
        </w:rPr>
        <w:instrText xml:space="preserve"> </w:instrText>
      </w:r>
      <w:r w:rsidR="00D23294" w:rsidRPr="00A66BAB">
        <w:rPr>
          <w:noProof/>
          <w:lang w:val="es-CL"/>
        </w:rPr>
        <w:instrText>PAGEREF</w:instrText>
      </w:r>
      <w:r w:rsidRPr="00A66BAB">
        <w:rPr>
          <w:noProof/>
          <w:lang w:val="es-CL"/>
        </w:rPr>
        <w:instrText xml:space="preserve"> _Toc329857877 \h </w:instrText>
      </w:r>
      <w:r>
        <w:rPr>
          <w:noProof/>
        </w:rPr>
      </w:r>
      <w:r>
        <w:rPr>
          <w:noProof/>
        </w:rPr>
        <w:fldChar w:fldCharType="separate"/>
      </w:r>
      <w:r w:rsidRPr="00A66BAB">
        <w:rPr>
          <w:noProof/>
          <w:lang w:val="es-CL"/>
        </w:rPr>
        <w:t>7</w:t>
      </w:r>
      <w:r>
        <w:rPr>
          <w:noProof/>
        </w:rPr>
        <w:fldChar w:fldCharType="end"/>
      </w:r>
    </w:p>
    <w:p w:rsidR="00815E0E" w:rsidRPr="00815E0E" w:rsidRDefault="00AD01E1" w:rsidP="003E5B43">
      <w:pPr>
        <w:pStyle w:val="Ttulo"/>
        <w:spacing w:before="120" w:after="120"/>
        <w:rPr>
          <w:lang w:val="es-CL"/>
        </w:rPr>
      </w:pPr>
      <w:r w:rsidRPr="00815E0E">
        <w:rPr>
          <w:rFonts w:cs="Arial"/>
          <w:b w:val="0"/>
          <w:sz w:val="20"/>
          <w:lang w:val="es-CL"/>
        </w:rPr>
        <w:fldChar w:fldCharType="end"/>
      </w:r>
      <w:r w:rsidR="00F36885" w:rsidRPr="00815E0E">
        <w:rPr>
          <w:lang w:val="es-CL"/>
        </w:rPr>
        <w:br w:type="page"/>
      </w:r>
      <w:r w:rsidR="001A1A23">
        <w:rPr>
          <w:lang w:val="es-CL"/>
        </w:rPr>
        <w:lastRenderedPageBreak/>
        <w:t>Acta de Constitución del Proyecto</w:t>
      </w:r>
      <w:bookmarkStart w:id="0" w:name="_Toc447095882"/>
    </w:p>
    <w:p w:rsidR="00EA13A9" w:rsidRDefault="00EA13A9" w:rsidP="00492DF5">
      <w:pPr>
        <w:pStyle w:val="Ttulo1"/>
        <w:rPr>
          <w:lang w:val="es-CL"/>
        </w:rPr>
      </w:pPr>
      <w:bookmarkStart w:id="1" w:name="_Toc329857862"/>
      <w:r>
        <w:rPr>
          <w:lang w:val="es-CL"/>
        </w:rPr>
        <w:t>Introducción</w:t>
      </w:r>
      <w:bookmarkEnd w:id="1"/>
    </w:p>
    <w:p w:rsidR="00EA13A9" w:rsidRDefault="00EA13A9" w:rsidP="00EA13A9">
      <w:pPr>
        <w:pStyle w:val="Ttulo2"/>
        <w:rPr>
          <w:lang w:val="es-CL"/>
        </w:rPr>
      </w:pPr>
      <w:bookmarkStart w:id="2" w:name="_Toc329857863"/>
      <w:r>
        <w:rPr>
          <w:lang w:val="es-CL"/>
        </w:rPr>
        <w:t>Propósito</w:t>
      </w:r>
      <w:bookmarkEnd w:id="2"/>
    </w:p>
    <w:p w:rsidR="00F64ECC" w:rsidRPr="00F64ECC" w:rsidRDefault="00F64ECC" w:rsidP="00F64ECC">
      <w:pPr>
        <w:rPr>
          <w:rFonts w:cs="Arial"/>
          <w:lang w:val="es-CL"/>
        </w:rPr>
      </w:pPr>
      <w:bookmarkStart w:id="3" w:name="_Toc329857864"/>
      <w:r w:rsidRPr="00F64ECC">
        <w:rPr>
          <w:rFonts w:cs="Arial"/>
          <w:lang w:val="es-CL"/>
        </w:rPr>
        <w:t>El sistema que ofrecemos está basado en el software web Pañol a la medida y que nosotros como empresa realizaremos la implementación de este sitio migrando las bases de datos existentes a este sistema teniendo centralizadas todas las sucursales y que el cliente puede acceder de forma electrónica para la gestión de materiales y herramientas de las sucursales de DUOC.</w:t>
      </w:r>
    </w:p>
    <w:p w:rsidR="00EA13A9" w:rsidRDefault="00EA13A9" w:rsidP="00EA13A9">
      <w:pPr>
        <w:pStyle w:val="Ttulo2"/>
        <w:rPr>
          <w:lang w:val="es-CL"/>
        </w:rPr>
      </w:pPr>
      <w:r>
        <w:rPr>
          <w:lang w:val="es-CL"/>
        </w:rPr>
        <w:t>Alcance</w:t>
      </w:r>
      <w:bookmarkEnd w:id="3"/>
    </w:p>
    <w:p w:rsidR="008D5CBB" w:rsidRPr="00A64BD3" w:rsidRDefault="008D5CBB" w:rsidP="008D5CBB">
      <w:pPr>
        <w:spacing w:before="120" w:after="120"/>
        <w:rPr>
          <w:rFonts w:eastAsia="Verdana" w:cs="Arial"/>
          <w:lang w:val="es-CL"/>
        </w:rPr>
      </w:pPr>
      <w:bookmarkStart w:id="4" w:name="_Toc329857865"/>
      <w:r w:rsidRPr="00A64BD3">
        <w:rPr>
          <w:rFonts w:eastAsia="Verdana" w:cs="Arial"/>
          <w:lang w:val="es-CL"/>
        </w:rPr>
        <w:t>El sistema será utilizado por todo el equipo corporativo de las sucursales de DUOC</w:t>
      </w:r>
      <w:r w:rsidR="00994661" w:rsidRPr="00A64BD3">
        <w:rPr>
          <w:rFonts w:eastAsia="Verdana" w:cs="Arial"/>
          <w:lang w:val="es-CL"/>
        </w:rPr>
        <w:t xml:space="preserve">. Siendo los jefes </w:t>
      </w:r>
      <w:r w:rsidRPr="00A64BD3">
        <w:rPr>
          <w:rFonts w:eastAsia="Verdana" w:cs="Arial"/>
          <w:lang w:val="es-CL"/>
        </w:rPr>
        <w:t>de cada sucursal los encargados de la administración.</w:t>
      </w:r>
    </w:p>
    <w:p w:rsidR="008D5CBB" w:rsidRPr="008D5CBB" w:rsidRDefault="008D5CBB" w:rsidP="008D5CBB">
      <w:pPr>
        <w:spacing w:before="120" w:after="120"/>
        <w:rPr>
          <w:rFonts w:cs="Arial"/>
          <w:lang w:val="es-CL"/>
        </w:rPr>
      </w:pPr>
      <w:r w:rsidRPr="008D5CBB">
        <w:rPr>
          <w:rFonts w:eastAsia="Verdana" w:cs="Arial"/>
          <w:lang w:val="es-CL"/>
        </w:rPr>
        <w:t xml:space="preserve">Esto ofrece una plataforma </w:t>
      </w:r>
      <w:r w:rsidR="00994661">
        <w:rPr>
          <w:rFonts w:eastAsia="Verdana" w:cs="Arial"/>
          <w:lang w:val="es-CL"/>
        </w:rPr>
        <w:t>web integral, fácil y rápida.</w:t>
      </w:r>
    </w:p>
    <w:p w:rsidR="00B152FB" w:rsidRDefault="00B152FB" w:rsidP="00492DF5">
      <w:pPr>
        <w:pStyle w:val="Ttulo1"/>
        <w:rPr>
          <w:lang w:val="es-CL"/>
        </w:rPr>
      </w:pPr>
      <w:r>
        <w:rPr>
          <w:lang w:val="es-CL"/>
        </w:rPr>
        <w:t>Información General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5"/>
        <w:gridCol w:w="6355"/>
      </w:tblGrid>
      <w:tr w:rsidR="00B152FB" w:rsidRPr="00815E0E" w:rsidTr="00583355">
        <w:tc>
          <w:tcPr>
            <w:tcW w:w="2410" w:type="dxa"/>
            <w:shd w:val="clear" w:color="auto" w:fill="D9D9D9"/>
          </w:tcPr>
          <w:p w:rsidR="00B152FB" w:rsidRPr="006D5769" w:rsidRDefault="00B152FB" w:rsidP="00F3453C">
            <w:pPr>
              <w:jc w:val="left"/>
              <w:rPr>
                <w:rFonts w:cs="Arial"/>
                <w:i/>
                <w:lang w:val="es-CL"/>
              </w:rPr>
            </w:pPr>
            <w:r w:rsidRPr="006D5769">
              <w:rPr>
                <w:rFonts w:cs="Arial"/>
                <w:i/>
                <w:lang w:val="es-CL"/>
              </w:rPr>
              <w:t>Nombre Proyecto</w:t>
            </w:r>
          </w:p>
        </w:tc>
        <w:tc>
          <w:tcPr>
            <w:tcW w:w="6536" w:type="dxa"/>
          </w:tcPr>
          <w:p w:rsidR="00B152FB" w:rsidRPr="00815E0E" w:rsidRDefault="00634F63" w:rsidP="00606905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Sistema Pañol</w:t>
            </w:r>
          </w:p>
        </w:tc>
      </w:tr>
      <w:tr w:rsidR="00B152FB" w:rsidRPr="00815E0E" w:rsidTr="00583355">
        <w:tc>
          <w:tcPr>
            <w:tcW w:w="2410" w:type="dxa"/>
            <w:shd w:val="clear" w:color="auto" w:fill="D9D9D9"/>
          </w:tcPr>
          <w:p w:rsidR="00B152FB" w:rsidRPr="006D5769" w:rsidRDefault="006D5769" w:rsidP="00B152FB">
            <w:pPr>
              <w:jc w:val="left"/>
              <w:rPr>
                <w:rFonts w:cs="Arial"/>
                <w:i/>
                <w:lang w:val="es-CL"/>
              </w:rPr>
            </w:pPr>
            <w:r w:rsidRPr="006D5769">
              <w:rPr>
                <w:rFonts w:cs="Arial"/>
                <w:i/>
                <w:lang w:val="es-CL"/>
              </w:rPr>
              <w:t>Gerencia</w:t>
            </w:r>
          </w:p>
        </w:tc>
        <w:tc>
          <w:tcPr>
            <w:tcW w:w="6536" w:type="dxa"/>
          </w:tcPr>
          <w:p w:rsidR="00B152FB" w:rsidRPr="00815E0E" w:rsidRDefault="00634F63" w:rsidP="00606905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SOSOFT S.A.</w:t>
            </w:r>
          </w:p>
        </w:tc>
      </w:tr>
      <w:tr w:rsidR="00FB07AE" w:rsidRPr="00815E0E" w:rsidTr="00583355">
        <w:tc>
          <w:tcPr>
            <w:tcW w:w="2410" w:type="dxa"/>
            <w:shd w:val="clear" w:color="auto" w:fill="D9D9D9"/>
          </w:tcPr>
          <w:p w:rsidR="00FB07AE" w:rsidRPr="006D5769" w:rsidRDefault="00FB07AE" w:rsidP="00B152FB">
            <w:pPr>
              <w:jc w:val="left"/>
              <w:rPr>
                <w:rFonts w:cs="Arial"/>
                <w:i/>
                <w:lang w:val="es-CL"/>
              </w:rPr>
            </w:pPr>
            <w:r>
              <w:rPr>
                <w:rFonts w:cs="Arial"/>
                <w:i/>
                <w:lang w:val="es-CL"/>
              </w:rPr>
              <w:t>Gestor del Proyecto</w:t>
            </w:r>
          </w:p>
        </w:tc>
        <w:tc>
          <w:tcPr>
            <w:tcW w:w="6536" w:type="dxa"/>
          </w:tcPr>
          <w:p w:rsidR="00FB07AE" w:rsidRPr="00815E0E" w:rsidRDefault="00634F63" w:rsidP="00606905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CARLOS ROJAS ZAPATA</w:t>
            </w:r>
          </w:p>
        </w:tc>
      </w:tr>
      <w:tr w:rsidR="00FB07AE" w:rsidRPr="00815E0E" w:rsidTr="00583355">
        <w:tc>
          <w:tcPr>
            <w:tcW w:w="2410" w:type="dxa"/>
            <w:shd w:val="clear" w:color="auto" w:fill="D9D9D9"/>
          </w:tcPr>
          <w:p w:rsidR="00FB07AE" w:rsidRDefault="00FB07AE" w:rsidP="00EA13A9">
            <w:pPr>
              <w:jc w:val="left"/>
              <w:rPr>
                <w:rFonts w:cs="Arial"/>
                <w:i/>
                <w:lang w:val="es-CL"/>
              </w:rPr>
            </w:pPr>
            <w:r>
              <w:rPr>
                <w:rFonts w:cs="Arial"/>
                <w:i/>
                <w:lang w:val="es-CL"/>
              </w:rPr>
              <w:t>PMO del Proyecto</w:t>
            </w:r>
          </w:p>
        </w:tc>
        <w:tc>
          <w:tcPr>
            <w:tcW w:w="6536" w:type="dxa"/>
          </w:tcPr>
          <w:p w:rsidR="00FB07AE" w:rsidRPr="00815E0E" w:rsidRDefault="00634F63" w:rsidP="00EA13A9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 xml:space="preserve">DUOC </w:t>
            </w:r>
            <w:r w:rsidR="00D72C85">
              <w:rPr>
                <w:rFonts w:cs="Arial"/>
                <w:lang w:val="es-CL"/>
              </w:rPr>
              <w:t>–</w:t>
            </w:r>
            <w:r>
              <w:rPr>
                <w:rFonts w:cs="Arial"/>
                <w:lang w:val="es-CL"/>
              </w:rPr>
              <w:t xml:space="preserve"> SOSOFT</w:t>
            </w:r>
          </w:p>
        </w:tc>
      </w:tr>
    </w:tbl>
    <w:p w:rsidR="00B70797" w:rsidRDefault="00FB07AE" w:rsidP="00B70797">
      <w:pPr>
        <w:pStyle w:val="Ttulo1"/>
        <w:rPr>
          <w:lang w:val="es-CL"/>
        </w:rPr>
      </w:pPr>
      <w:bookmarkStart w:id="5" w:name="_Toc329857866"/>
      <w:r>
        <w:rPr>
          <w:lang w:val="es-CL"/>
        </w:rPr>
        <w:t>Propósito</w:t>
      </w:r>
      <w:r w:rsidR="00B70797" w:rsidRPr="00815E0E">
        <w:rPr>
          <w:lang w:val="es-CL"/>
        </w:rPr>
        <w:t xml:space="preserve"> del Proyecto</w:t>
      </w:r>
      <w:bookmarkEnd w:id="5"/>
    </w:p>
    <w:p w:rsidR="00FE12EA" w:rsidRDefault="00E879E0" w:rsidP="00FE12EA">
      <w:pPr>
        <w:pStyle w:val="Ttulo2"/>
        <w:rPr>
          <w:lang w:val="es-CL"/>
        </w:rPr>
      </w:pPr>
      <w:bookmarkStart w:id="6" w:name="_Toc329857867"/>
      <w:r>
        <w:rPr>
          <w:lang w:val="es-CL"/>
        </w:rPr>
        <w:t xml:space="preserve">Problema de </w:t>
      </w:r>
      <w:r w:rsidR="00FE12EA">
        <w:rPr>
          <w:lang w:val="es-CL"/>
        </w:rPr>
        <w:t>Negocio a Resolver</w:t>
      </w:r>
      <w:bookmarkEnd w:id="6"/>
    </w:p>
    <w:p w:rsidR="00FE12EA" w:rsidRDefault="001C7864" w:rsidP="00FE1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L"/>
        </w:rPr>
      </w:pPr>
      <w:bookmarkStart w:id="7" w:name="_GoBack"/>
      <w:r>
        <w:rPr>
          <w:lang w:val="es-CL"/>
        </w:rPr>
        <w:t xml:space="preserve">Se requiere sistema Pañol que gestione y administre las solicitudes, préstamos y devolución de materiales </w:t>
      </w:r>
      <w:r w:rsidR="00201957">
        <w:rPr>
          <w:lang w:val="es-CL"/>
        </w:rPr>
        <w:t xml:space="preserve">o herramientas </w:t>
      </w:r>
      <w:r>
        <w:rPr>
          <w:lang w:val="es-CL"/>
        </w:rPr>
        <w:t>manejando un control de inventario. Este debe usarse desde c</w:t>
      </w:r>
      <w:r w:rsidR="000434A7">
        <w:rPr>
          <w:lang w:val="es-CL"/>
        </w:rPr>
        <w:t>ualquier s</w:t>
      </w:r>
      <w:r>
        <w:rPr>
          <w:lang w:val="es-CL"/>
        </w:rPr>
        <w:t>ede.</w:t>
      </w:r>
    </w:p>
    <w:bookmarkEnd w:id="7"/>
    <w:p w:rsidR="00FE12EA" w:rsidRPr="00FE12EA" w:rsidRDefault="00FE12EA" w:rsidP="00FE1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L"/>
        </w:rPr>
      </w:pPr>
    </w:p>
    <w:p w:rsidR="00FE12EA" w:rsidRDefault="00E879E0" w:rsidP="00FE12EA">
      <w:pPr>
        <w:pStyle w:val="Ttulo2"/>
        <w:rPr>
          <w:lang w:val="es-CL"/>
        </w:rPr>
      </w:pPr>
      <w:bookmarkStart w:id="8" w:name="_Toc329857868"/>
      <w:r>
        <w:rPr>
          <w:lang w:val="es-CL"/>
        </w:rPr>
        <w:t>Objetivos de Negocio</w:t>
      </w:r>
      <w:r w:rsidR="00FE12EA">
        <w:rPr>
          <w:lang w:val="es-CL"/>
        </w:rPr>
        <w:t xml:space="preserve"> del Proyecto</w:t>
      </w:r>
      <w:bookmarkEnd w:id="8"/>
    </w:p>
    <w:p w:rsidR="00E879E0" w:rsidRDefault="000434A7" w:rsidP="00E8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L"/>
        </w:rPr>
      </w:pPr>
      <w:r>
        <w:rPr>
          <w:lang w:val="es-CL"/>
        </w:rPr>
        <w:t xml:space="preserve">Se </w:t>
      </w:r>
      <w:r w:rsidR="00201957">
        <w:rPr>
          <w:lang w:val="es-CL"/>
        </w:rPr>
        <w:t>implementará</w:t>
      </w:r>
      <w:r>
        <w:rPr>
          <w:lang w:val="es-CL"/>
        </w:rPr>
        <w:t xml:space="preserve"> sistema web </w:t>
      </w:r>
      <w:r w:rsidR="0036261E">
        <w:rPr>
          <w:lang w:val="es-CL"/>
        </w:rPr>
        <w:t xml:space="preserve">orientado en Java y </w:t>
      </w:r>
      <w:r w:rsidR="00201957">
        <w:rPr>
          <w:lang w:val="es-CL"/>
        </w:rPr>
        <w:t xml:space="preserve">base de datos </w:t>
      </w:r>
      <w:proofErr w:type="spellStart"/>
      <w:r w:rsidR="00201957">
        <w:rPr>
          <w:lang w:val="es-CL"/>
        </w:rPr>
        <w:t>MySql</w:t>
      </w:r>
      <w:proofErr w:type="spellEnd"/>
      <w:r w:rsidR="00201957">
        <w:rPr>
          <w:lang w:val="es-CL"/>
        </w:rPr>
        <w:t xml:space="preserve"> de </w:t>
      </w:r>
      <w:r w:rsidR="00A105D3">
        <w:rPr>
          <w:lang w:val="es-CL"/>
        </w:rPr>
        <w:t>Oracle.</w:t>
      </w:r>
      <w:r w:rsidR="00201957">
        <w:rPr>
          <w:lang w:val="es-CL"/>
        </w:rPr>
        <w:t xml:space="preserve"> Permite operar de forma automatizada la gestión de materiales o herramientas contando con un control de inventario de forma eficiente</w:t>
      </w:r>
    </w:p>
    <w:p w:rsidR="00E879E0" w:rsidRPr="00FE12EA" w:rsidRDefault="00E879E0" w:rsidP="00E8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L"/>
        </w:rPr>
      </w:pPr>
    </w:p>
    <w:p w:rsidR="00FE12EA" w:rsidRDefault="00FE12EA" w:rsidP="00FE12EA">
      <w:pPr>
        <w:pStyle w:val="Ttulo2"/>
        <w:rPr>
          <w:lang w:val="es-CL"/>
        </w:rPr>
      </w:pPr>
      <w:bookmarkStart w:id="9" w:name="_Toc329857869"/>
      <w:r>
        <w:rPr>
          <w:lang w:val="es-CL"/>
        </w:rPr>
        <w:t>Principales Actividades del Negocio Impactadas</w:t>
      </w:r>
      <w:bookmarkEnd w:id="9"/>
    </w:p>
    <w:p w:rsidR="00187614" w:rsidRPr="00E879E0" w:rsidRDefault="00D66F20" w:rsidP="00A6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s-CL"/>
        </w:rPr>
      </w:pPr>
      <w:r>
        <w:rPr>
          <w:lang w:val="es-CL"/>
        </w:rPr>
        <w:t>Se deberá realizar transición de la gestión manual que tiene cada sede a un sistema integrado visible por toda la organización.</w:t>
      </w:r>
      <w:r>
        <w:rPr>
          <w:lang w:val="es-CL"/>
        </w:rPr>
        <w:br/>
        <w:t>Se podrá acceder a reportes detallados y actualizados del material solicitados por los encargados.</w:t>
      </w:r>
    </w:p>
    <w:p w:rsidR="00FE12EA" w:rsidRDefault="00FE12EA" w:rsidP="00FE12EA">
      <w:pPr>
        <w:pStyle w:val="Ttulo2"/>
        <w:rPr>
          <w:lang w:val="es-CL"/>
        </w:rPr>
      </w:pPr>
      <w:bookmarkStart w:id="10" w:name="_Toc329857870"/>
      <w:r>
        <w:rPr>
          <w:lang w:val="es-CL"/>
        </w:rPr>
        <w:lastRenderedPageBreak/>
        <w:t>Restricciones</w:t>
      </w:r>
      <w:bookmarkEnd w:id="10"/>
    </w:p>
    <w:p w:rsidR="008914C1" w:rsidRPr="00815E0E" w:rsidRDefault="000324DE" w:rsidP="00E6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s-CL"/>
        </w:rPr>
      </w:pPr>
      <w:r>
        <w:rPr>
          <w:lang w:val="es-CL"/>
        </w:rPr>
        <w:t>Falta capturar más información de todos los involucrados del sistema actual y que les gustaría visualizar a futuro.</w:t>
      </w:r>
      <w:r w:rsidR="00E329A0">
        <w:rPr>
          <w:lang w:val="es-CL"/>
        </w:rPr>
        <w:br/>
        <w:t>Tiempo de capacitación a usuarios.</w:t>
      </w:r>
      <w:r w:rsidR="00E329A0">
        <w:rPr>
          <w:lang w:val="es-CL"/>
        </w:rPr>
        <w:br/>
        <w:t>Utilización de equipa</w:t>
      </w:r>
      <w:r w:rsidR="00EC044E">
        <w:rPr>
          <w:lang w:val="es-CL"/>
        </w:rPr>
        <w:t xml:space="preserve">miento de </w:t>
      </w:r>
      <w:proofErr w:type="spellStart"/>
      <w:r w:rsidR="00EC044E">
        <w:rPr>
          <w:lang w:val="es-CL"/>
        </w:rPr>
        <w:t>D</w:t>
      </w:r>
      <w:r w:rsidR="00E329A0">
        <w:rPr>
          <w:lang w:val="es-CL"/>
        </w:rPr>
        <w:t>uoc</w:t>
      </w:r>
      <w:proofErr w:type="spellEnd"/>
      <w:r w:rsidR="00E329A0">
        <w:rPr>
          <w:lang w:val="es-CL"/>
        </w:rPr>
        <w:t xml:space="preserve"> para implementar sistema web. (Servidores).</w:t>
      </w:r>
      <w:r w:rsidR="00565B89">
        <w:rPr>
          <w:lang w:val="es-CL"/>
        </w:rPr>
        <w:t xml:space="preserve"> Si no deben considerar valores según presupuesto.</w:t>
      </w:r>
      <w:r w:rsidR="00E67D02">
        <w:rPr>
          <w:lang w:val="es-CL"/>
        </w:rPr>
        <w:br/>
      </w:r>
    </w:p>
    <w:p w:rsidR="008914C1" w:rsidRDefault="008914C1" w:rsidP="008914C1">
      <w:pPr>
        <w:pStyle w:val="Ttulo2"/>
        <w:rPr>
          <w:lang w:val="es-CL"/>
        </w:rPr>
      </w:pPr>
      <w:bookmarkStart w:id="11" w:name="_Toc329857871"/>
      <w:r>
        <w:rPr>
          <w:lang w:val="es-CL"/>
        </w:rPr>
        <w:t>Supuestos</w:t>
      </w:r>
      <w:bookmarkEnd w:id="11"/>
    </w:p>
    <w:p w:rsidR="00C874CB" w:rsidRDefault="00E67D02" w:rsidP="00E6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s-CL"/>
        </w:rPr>
      </w:pPr>
      <w:r>
        <w:rPr>
          <w:lang w:val="es-CL"/>
        </w:rPr>
        <w:t>Objetivos claros por par</w:t>
      </w:r>
      <w:r w:rsidR="0063175B">
        <w:rPr>
          <w:lang w:val="es-CL"/>
        </w:rPr>
        <w:t xml:space="preserve">te del cliente. </w:t>
      </w:r>
      <w:r w:rsidR="0063175B">
        <w:rPr>
          <w:lang w:val="es-CL"/>
        </w:rPr>
        <w:br/>
        <w:t>Que el sistema</w:t>
      </w:r>
      <w:r>
        <w:rPr>
          <w:lang w:val="es-CL"/>
        </w:rPr>
        <w:t xml:space="preserve"> y diseño esté acorde a lo esperado por la empresa.</w:t>
      </w:r>
      <w:r>
        <w:rPr>
          <w:lang w:val="es-CL"/>
        </w:rPr>
        <w:br/>
        <w:t>Utilización del sistema sea intuitivo.</w:t>
      </w:r>
      <w:r>
        <w:rPr>
          <w:lang w:val="es-CL"/>
        </w:rPr>
        <w:br/>
      </w:r>
    </w:p>
    <w:p w:rsidR="00C874CB" w:rsidRPr="00C874CB" w:rsidRDefault="00C874CB" w:rsidP="00C87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L"/>
        </w:rPr>
      </w:pPr>
    </w:p>
    <w:p w:rsidR="00310E51" w:rsidRDefault="001E4F32">
      <w:pPr>
        <w:pStyle w:val="Ttulo1"/>
        <w:rPr>
          <w:lang w:val="es-CL"/>
        </w:rPr>
      </w:pPr>
      <w:bookmarkStart w:id="12" w:name="_Toc329857872"/>
      <w:r>
        <w:rPr>
          <w:lang w:val="es-CL"/>
        </w:rPr>
        <w:t xml:space="preserve">Descripción </w:t>
      </w:r>
      <w:r w:rsidR="001B2843">
        <w:rPr>
          <w:lang w:val="es-CL"/>
        </w:rPr>
        <w:t xml:space="preserve">y Alcance </w:t>
      </w:r>
      <w:r>
        <w:rPr>
          <w:lang w:val="es-CL"/>
        </w:rPr>
        <w:t>del Proyecto</w:t>
      </w:r>
      <w:bookmarkEnd w:id="12"/>
    </w:p>
    <w:p w:rsidR="001E4F32" w:rsidRDefault="001E4F32" w:rsidP="001E4F32">
      <w:pPr>
        <w:pStyle w:val="Ttulo2"/>
        <w:rPr>
          <w:lang w:val="es-CL"/>
        </w:rPr>
      </w:pPr>
      <w:bookmarkStart w:id="13" w:name="_Toc329857873"/>
      <w:r>
        <w:rPr>
          <w:lang w:val="es-CL"/>
        </w:rPr>
        <w:t>Descripción del Proyecto</w:t>
      </w:r>
      <w:bookmarkEnd w:id="13"/>
    </w:p>
    <w:p w:rsidR="00E67D02" w:rsidRPr="00492DF5" w:rsidRDefault="00E67D02" w:rsidP="001E4F32">
      <w:pPr>
        <w:rPr>
          <w:i/>
          <w:color w:val="0070C0"/>
          <w:lang w:val="es-CL"/>
        </w:rPr>
      </w:pPr>
    </w:p>
    <w:p w:rsidR="00492DF5" w:rsidRDefault="00030D65" w:rsidP="00F64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s-CL"/>
        </w:rPr>
      </w:pPr>
      <w:r>
        <w:rPr>
          <w:lang w:val="es-CL"/>
        </w:rPr>
        <w:t xml:space="preserve">El enfoque es poder entregar al usuario final una herramienta </w:t>
      </w:r>
      <w:r w:rsidR="003C65AB">
        <w:rPr>
          <w:lang w:val="es-CL"/>
        </w:rPr>
        <w:t>ágil</w:t>
      </w:r>
      <w:r>
        <w:rPr>
          <w:lang w:val="es-CL"/>
        </w:rPr>
        <w:t xml:space="preserve"> en el uso con la información inmediata y fiable</w:t>
      </w:r>
      <w:r w:rsidR="00151530">
        <w:rPr>
          <w:lang w:val="es-CL"/>
        </w:rPr>
        <w:t xml:space="preserve"> usando tecnologías de última generación y estándar para todas las plataformas</w:t>
      </w:r>
      <w:r>
        <w:rPr>
          <w:lang w:val="es-CL"/>
        </w:rPr>
        <w:t xml:space="preserve">. La estructuración del método </w:t>
      </w:r>
      <w:r w:rsidR="00E67D02">
        <w:rPr>
          <w:lang w:val="es-CL"/>
        </w:rPr>
        <w:t xml:space="preserve">Cascada </w:t>
      </w:r>
      <w:r>
        <w:rPr>
          <w:lang w:val="es-CL"/>
        </w:rPr>
        <w:t>nos permitirá</w:t>
      </w:r>
      <w:r w:rsidR="00E67D02">
        <w:rPr>
          <w:lang w:val="es-CL"/>
        </w:rPr>
        <w:t xml:space="preserve"> </w:t>
      </w:r>
      <w:r>
        <w:rPr>
          <w:lang w:val="es-CL"/>
        </w:rPr>
        <w:t>entregar por objetivos acordes a cada iteración</w:t>
      </w:r>
      <w:r w:rsidR="00151530">
        <w:rPr>
          <w:lang w:val="es-CL"/>
        </w:rPr>
        <w:t xml:space="preserve"> que en conjunto al cliente podrá ver de forma evolutiva el proyecto.</w:t>
      </w:r>
      <w:r>
        <w:rPr>
          <w:lang w:val="es-CL"/>
        </w:rPr>
        <w:br/>
      </w:r>
    </w:p>
    <w:p w:rsidR="001E4F32" w:rsidRDefault="00492DF5" w:rsidP="00492DF5">
      <w:pPr>
        <w:pStyle w:val="Ttulo2"/>
        <w:rPr>
          <w:lang w:val="es-CL"/>
        </w:rPr>
      </w:pPr>
      <w:bookmarkStart w:id="14" w:name="_Toc329857874"/>
      <w:r>
        <w:rPr>
          <w:lang w:val="es-CL"/>
        </w:rPr>
        <w:t>Alcance del Proyecto</w:t>
      </w:r>
      <w:bookmarkEnd w:id="14"/>
    </w:p>
    <w:p w:rsidR="00492DF5" w:rsidRPr="001E4F32" w:rsidRDefault="00EC044E" w:rsidP="00EC0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s-CL"/>
        </w:rPr>
      </w:pPr>
      <w:r>
        <w:rPr>
          <w:lang w:val="es-CL"/>
        </w:rPr>
        <w:t>Servicio Online.</w:t>
      </w:r>
      <w:r>
        <w:rPr>
          <w:lang w:val="es-CL"/>
        </w:rPr>
        <w:br/>
        <w:t>Multiplataforma.</w:t>
      </w:r>
      <w:r>
        <w:rPr>
          <w:lang w:val="es-CL"/>
        </w:rPr>
        <w:br/>
        <w:t>Inventario.</w:t>
      </w:r>
      <w:r>
        <w:rPr>
          <w:lang w:val="es-CL"/>
        </w:rPr>
        <w:br/>
      </w:r>
    </w:p>
    <w:p w:rsidR="00492DF5" w:rsidRDefault="00CE7EEB">
      <w:pPr>
        <w:pStyle w:val="Ttulo1"/>
        <w:rPr>
          <w:lang w:val="es-CL"/>
        </w:rPr>
      </w:pPr>
      <w:bookmarkStart w:id="15" w:name="_Toc329857875"/>
      <w:r>
        <w:rPr>
          <w:lang w:val="es-CL"/>
        </w:rPr>
        <w:t>Riesgos Iniciales del Proyecto</w:t>
      </w:r>
      <w:bookmarkEnd w:id="15"/>
    </w:p>
    <w:p w:rsidR="00CE7EEB" w:rsidRPr="006B3FE8" w:rsidRDefault="00CE7EEB" w:rsidP="00CE7EEB">
      <w:pPr>
        <w:rPr>
          <w:i/>
          <w:color w:val="0070C0"/>
          <w:lang w:val="es-CL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6"/>
      </w:tblGrid>
      <w:tr w:rsidR="00CE7EEB" w:rsidRPr="007E22EA" w:rsidTr="00CE7EEB">
        <w:tc>
          <w:tcPr>
            <w:tcW w:w="8931" w:type="dxa"/>
            <w:gridSpan w:val="2"/>
            <w:shd w:val="clear" w:color="auto" w:fill="D9D9D9"/>
          </w:tcPr>
          <w:p w:rsidR="00CE7EEB" w:rsidRPr="007E22EA" w:rsidRDefault="00CE7EEB" w:rsidP="00CE7EEB">
            <w:pPr>
              <w:pStyle w:val="EstiloCursivaCentrado"/>
              <w:rPr>
                <w:lang w:val="es-CL"/>
              </w:rPr>
            </w:pPr>
            <w:r>
              <w:rPr>
                <w:lang w:val="es-CL"/>
              </w:rPr>
              <w:t>Declaración de Riesgo</w:t>
            </w:r>
          </w:p>
        </w:tc>
      </w:tr>
      <w:tr w:rsidR="006B3FE8" w:rsidRPr="007E22EA" w:rsidTr="00195B2A">
        <w:tc>
          <w:tcPr>
            <w:tcW w:w="4465" w:type="dxa"/>
            <w:shd w:val="clear" w:color="auto" w:fill="D9D9D9"/>
          </w:tcPr>
          <w:p w:rsidR="006B3FE8" w:rsidRPr="007E22EA" w:rsidRDefault="006B3FE8" w:rsidP="00CE7EEB">
            <w:pPr>
              <w:pStyle w:val="EstiloCursivaCentrado"/>
              <w:rPr>
                <w:lang w:val="es-CL"/>
              </w:rPr>
            </w:pPr>
            <w:r>
              <w:rPr>
                <w:lang w:val="es-CL"/>
              </w:rPr>
              <w:t>Declaración</w:t>
            </w:r>
          </w:p>
        </w:tc>
        <w:tc>
          <w:tcPr>
            <w:tcW w:w="4466" w:type="dxa"/>
            <w:shd w:val="clear" w:color="auto" w:fill="D9D9D9"/>
          </w:tcPr>
          <w:p w:rsidR="006B3FE8" w:rsidRPr="007E22EA" w:rsidRDefault="006B3FE8" w:rsidP="006B3FE8">
            <w:pPr>
              <w:pStyle w:val="EstiloCursivaCentrado"/>
              <w:rPr>
                <w:lang w:val="es-CL"/>
              </w:rPr>
            </w:pPr>
            <w:r>
              <w:rPr>
                <w:lang w:val="es-CL"/>
              </w:rPr>
              <w:t>Consecuencia</w:t>
            </w:r>
          </w:p>
        </w:tc>
      </w:tr>
      <w:tr w:rsidR="006B3FE8" w:rsidRPr="007E22EA" w:rsidTr="00195B2A">
        <w:tc>
          <w:tcPr>
            <w:tcW w:w="4465" w:type="dxa"/>
          </w:tcPr>
          <w:p w:rsidR="006B3FE8" w:rsidRPr="007E22EA" w:rsidRDefault="00565B89" w:rsidP="00EC044E">
            <w:pPr>
              <w:jc w:val="center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Licencia Mé</w:t>
            </w:r>
            <w:r w:rsidR="00EC044E">
              <w:rPr>
                <w:rFonts w:cs="Arial"/>
                <w:lang w:val="es-CL"/>
              </w:rPr>
              <w:t>dica</w:t>
            </w:r>
          </w:p>
        </w:tc>
        <w:tc>
          <w:tcPr>
            <w:tcW w:w="4466" w:type="dxa"/>
          </w:tcPr>
          <w:p w:rsidR="006B3FE8" w:rsidRPr="007E22EA" w:rsidRDefault="00EC044E" w:rsidP="00CE7EEB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Retraso en la implementación del proyecto lo cual influye en los avances de este.</w:t>
            </w:r>
          </w:p>
        </w:tc>
      </w:tr>
      <w:tr w:rsidR="00F64ECC" w:rsidRPr="007E22EA" w:rsidTr="00195B2A">
        <w:tc>
          <w:tcPr>
            <w:tcW w:w="4465" w:type="dxa"/>
          </w:tcPr>
          <w:p w:rsidR="00F64ECC" w:rsidRDefault="00F64ECC" w:rsidP="00EC044E">
            <w:pPr>
              <w:jc w:val="center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Base de datos existentes</w:t>
            </w:r>
          </w:p>
        </w:tc>
        <w:tc>
          <w:tcPr>
            <w:tcW w:w="4466" w:type="dxa"/>
          </w:tcPr>
          <w:p w:rsidR="00F64ECC" w:rsidRDefault="00F64ECC" w:rsidP="00CE7EEB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Que están sean entregadas lo antes posible para hacer la adecuación necesaria en la nueva estructura.</w:t>
            </w:r>
          </w:p>
        </w:tc>
      </w:tr>
    </w:tbl>
    <w:p w:rsidR="00E265B9" w:rsidRPr="00E265B9" w:rsidRDefault="007929AB" w:rsidP="00E265B9">
      <w:pPr>
        <w:pStyle w:val="Ttulo1"/>
        <w:rPr>
          <w:lang w:val="es-CL"/>
        </w:rPr>
      </w:pPr>
      <w:bookmarkStart w:id="16" w:name="_Toc329857876"/>
      <w:bookmarkEnd w:id="0"/>
      <w:r>
        <w:rPr>
          <w:lang w:val="es-CL"/>
        </w:rPr>
        <w:lastRenderedPageBreak/>
        <w:t>Presupuesto Inicial del Proyecto</w:t>
      </w:r>
      <w:bookmarkEnd w:id="16"/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913"/>
        <w:gridCol w:w="2623"/>
        <w:gridCol w:w="1843"/>
      </w:tblGrid>
      <w:tr w:rsidR="007929AB" w:rsidRPr="007E22EA" w:rsidTr="00195B2A">
        <w:tc>
          <w:tcPr>
            <w:tcW w:w="2552" w:type="dxa"/>
            <w:shd w:val="clear" w:color="auto" w:fill="D9D9D9"/>
          </w:tcPr>
          <w:p w:rsidR="007929AB" w:rsidRPr="007E22EA" w:rsidRDefault="007929AB" w:rsidP="007929AB">
            <w:pPr>
              <w:pStyle w:val="EstiloCursivaCentrado"/>
              <w:rPr>
                <w:lang w:val="es-CL"/>
              </w:rPr>
            </w:pPr>
            <w:r>
              <w:rPr>
                <w:lang w:val="es-CL"/>
              </w:rPr>
              <w:t>Capital</w:t>
            </w:r>
          </w:p>
        </w:tc>
        <w:tc>
          <w:tcPr>
            <w:tcW w:w="1913" w:type="dxa"/>
            <w:shd w:val="clear" w:color="auto" w:fill="D9D9D9"/>
          </w:tcPr>
          <w:p w:rsidR="007929AB" w:rsidRPr="007E22EA" w:rsidRDefault="007929AB" w:rsidP="007929AB">
            <w:pPr>
              <w:pStyle w:val="EstiloCursivaCentrado"/>
              <w:rPr>
                <w:lang w:val="es-CL"/>
              </w:rPr>
            </w:pPr>
            <w:r>
              <w:rPr>
                <w:lang w:val="es-CL"/>
              </w:rPr>
              <w:t>Costo (US$)</w:t>
            </w:r>
          </w:p>
        </w:tc>
        <w:tc>
          <w:tcPr>
            <w:tcW w:w="2623" w:type="dxa"/>
            <w:shd w:val="clear" w:color="auto" w:fill="D9D9D9"/>
          </w:tcPr>
          <w:p w:rsidR="007929AB" w:rsidRPr="007E22EA" w:rsidRDefault="007929AB" w:rsidP="007929AB">
            <w:pPr>
              <w:pStyle w:val="EstiloCursivaCentrado"/>
              <w:rPr>
                <w:lang w:val="es-CL"/>
              </w:rPr>
            </w:pPr>
            <w:r>
              <w:rPr>
                <w:lang w:val="es-CL"/>
              </w:rPr>
              <w:t>Gasto</w:t>
            </w:r>
            <w:r w:rsidR="00565B89">
              <w:rPr>
                <w:lang w:val="es-CL"/>
              </w:rPr>
              <w:t xml:space="preserve"> Mensual</w:t>
            </w:r>
          </w:p>
        </w:tc>
        <w:tc>
          <w:tcPr>
            <w:tcW w:w="1843" w:type="dxa"/>
            <w:shd w:val="clear" w:color="auto" w:fill="D9D9D9"/>
          </w:tcPr>
          <w:p w:rsidR="007929AB" w:rsidRPr="007E22EA" w:rsidRDefault="007929AB" w:rsidP="007929AB">
            <w:pPr>
              <w:pStyle w:val="EstiloCursivaCentrado"/>
              <w:rPr>
                <w:lang w:val="es-CL"/>
              </w:rPr>
            </w:pPr>
            <w:r>
              <w:rPr>
                <w:lang w:val="es-CL"/>
              </w:rPr>
              <w:t>Monto(US$)</w:t>
            </w:r>
          </w:p>
        </w:tc>
      </w:tr>
      <w:tr w:rsidR="007929AB" w:rsidRPr="007E22EA" w:rsidTr="00583355">
        <w:tc>
          <w:tcPr>
            <w:tcW w:w="2552" w:type="dxa"/>
            <w:shd w:val="clear" w:color="auto" w:fill="D9D9D9"/>
          </w:tcPr>
          <w:p w:rsidR="007929AB" w:rsidRPr="007E22EA" w:rsidRDefault="00195B2A" w:rsidP="00195B2A">
            <w:pPr>
              <w:jc w:val="lef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Hardware</w:t>
            </w:r>
          </w:p>
        </w:tc>
        <w:tc>
          <w:tcPr>
            <w:tcW w:w="1913" w:type="dxa"/>
            <w:shd w:val="clear" w:color="auto" w:fill="auto"/>
          </w:tcPr>
          <w:p w:rsidR="007929AB" w:rsidRPr="007E22EA" w:rsidRDefault="00565B89" w:rsidP="007929AB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5.400</w:t>
            </w:r>
          </w:p>
        </w:tc>
        <w:tc>
          <w:tcPr>
            <w:tcW w:w="2623" w:type="dxa"/>
            <w:shd w:val="clear" w:color="auto" w:fill="D9D9D9"/>
          </w:tcPr>
          <w:p w:rsidR="007929AB" w:rsidRPr="007E22EA" w:rsidRDefault="00195B2A" w:rsidP="00195B2A">
            <w:pPr>
              <w:jc w:val="lef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Mantenimiento</w:t>
            </w:r>
          </w:p>
        </w:tc>
        <w:tc>
          <w:tcPr>
            <w:tcW w:w="1843" w:type="dxa"/>
            <w:shd w:val="clear" w:color="auto" w:fill="auto"/>
          </w:tcPr>
          <w:p w:rsidR="007929AB" w:rsidRPr="007E22EA" w:rsidRDefault="00565B89" w:rsidP="007929AB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135</w:t>
            </w:r>
          </w:p>
        </w:tc>
      </w:tr>
      <w:tr w:rsidR="00195B2A" w:rsidRPr="007E22EA" w:rsidTr="00583355">
        <w:tc>
          <w:tcPr>
            <w:tcW w:w="2552" w:type="dxa"/>
            <w:shd w:val="clear" w:color="auto" w:fill="D9D9D9"/>
          </w:tcPr>
          <w:p w:rsidR="00195B2A" w:rsidRDefault="00195B2A" w:rsidP="00195B2A">
            <w:pPr>
              <w:jc w:val="lef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Software</w:t>
            </w:r>
          </w:p>
        </w:tc>
        <w:tc>
          <w:tcPr>
            <w:tcW w:w="1913" w:type="dxa"/>
            <w:shd w:val="clear" w:color="auto" w:fill="auto"/>
          </w:tcPr>
          <w:p w:rsidR="00195B2A" w:rsidRPr="007E22EA" w:rsidRDefault="00565B89" w:rsidP="007929AB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1.500</w:t>
            </w:r>
          </w:p>
        </w:tc>
        <w:tc>
          <w:tcPr>
            <w:tcW w:w="2623" w:type="dxa"/>
            <w:shd w:val="clear" w:color="auto" w:fill="D9D9D9"/>
          </w:tcPr>
          <w:p w:rsidR="00195B2A" w:rsidRPr="007E22EA" w:rsidRDefault="00195B2A" w:rsidP="00195B2A">
            <w:pPr>
              <w:jc w:val="lef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Servicios Externos (</w:t>
            </w:r>
            <w:proofErr w:type="spellStart"/>
            <w:r>
              <w:rPr>
                <w:rFonts w:cs="Arial"/>
                <w:lang w:val="es-CL"/>
              </w:rPr>
              <w:t>OpEx</w:t>
            </w:r>
            <w:proofErr w:type="spellEnd"/>
            <w:r>
              <w:rPr>
                <w:rFonts w:cs="Arial"/>
                <w:lang w:val="es-CL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:rsidR="00195B2A" w:rsidRPr="007E22EA" w:rsidRDefault="00565B89" w:rsidP="007929AB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200</w:t>
            </w:r>
          </w:p>
        </w:tc>
      </w:tr>
      <w:tr w:rsidR="00195B2A" w:rsidRPr="007E22EA" w:rsidTr="00583355">
        <w:tc>
          <w:tcPr>
            <w:tcW w:w="2552" w:type="dxa"/>
            <w:shd w:val="clear" w:color="auto" w:fill="D9D9D9"/>
          </w:tcPr>
          <w:p w:rsidR="00195B2A" w:rsidRDefault="00195B2A" w:rsidP="00195B2A">
            <w:pPr>
              <w:jc w:val="lef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Servicios Externos (</w:t>
            </w:r>
            <w:proofErr w:type="spellStart"/>
            <w:r>
              <w:rPr>
                <w:rFonts w:cs="Arial"/>
                <w:lang w:val="es-CL"/>
              </w:rPr>
              <w:t>CapEx</w:t>
            </w:r>
            <w:proofErr w:type="spellEnd"/>
            <w:r>
              <w:rPr>
                <w:rFonts w:cs="Arial"/>
                <w:lang w:val="es-CL"/>
              </w:rPr>
              <w:t>)</w:t>
            </w:r>
          </w:p>
        </w:tc>
        <w:tc>
          <w:tcPr>
            <w:tcW w:w="1913" w:type="dxa"/>
            <w:shd w:val="clear" w:color="auto" w:fill="auto"/>
          </w:tcPr>
          <w:p w:rsidR="00195B2A" w:rsidRPr="007E22EA" w:rsidRDefault="00565B89" w:rsidP="007929AB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500</w:t>
            </w:r>
          </w:p>
        </w:tc>
        <w:tc>
          <w:tcPr>
            <w:tcW w:w="2623" w:type="dxa"/>
            <w:shd w:val="clear" w:color="auto" w:fill="D9D9D9"/>
          </w:tcPr>
          <w:p w:rsidR="00195B2A" w:rsidRPr="007E22EA" w:rsidRDefault="00195B2A" w:rsidP="00195B2A">
            <w:pPr>
              <w:jc w:val="lef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Planificación de Recursos Internos (</w:t>
            </w:r>
            <w:proofErr w:type="spellStart"/>
            <w:r>
              <w:rPr>
                <w:rFonts w:cs="Arial"/>
                <w:lang w:val="es-CL"/>
              </w:rPr>
              <w:t>Payroll</w:t>
            </w:r>
            <w:proofErr w:type="spellEnd"/>
            <w:r>
              <w:rPr>
                <w:rFonts w:cs="Arial"/>
                <w:lang w:val="es-CL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:rsidR="00195B2A" w:rsidRPr="007E22EA" w:rsidRDefault="00565B89" w:rsidP="007929AB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10</w:t>
            </w:r>
          </w:p>
        </w:tc>
      </w:tr>
      <w:tr w:rsidR="00195B2A" w:rsidRPr="007E22EA" w:rsidTr="00583355">
        <w:tc>
          <w:tcPr>
            <w:tcW w:w="2552" w:type="dxa"/>
            <w:shd w:val="clear" w:color="auto" w:fill="D9D9D9"/>
          </w:tcPr>
          <w:p w:rsidR="00195B2A" w:rsidRDefault="00195B2A" w:rsidP="00195B2A">
            <w:pPr>
              <w:jc w:val="righ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Total Costo de Capital</w:t>
            </w:r>
          </w:p>
        </w:tc>
        <w:tc>
          <w:tcPr>
            <w:tcW w:w="1913" w:type="dxa"/>
            <w:shd w:val="clear" w:color="auto" w:fill="auto"/>
          </w:tcPr>
          <w:p w:rsidR="00195B2A" w:rsidRPr="007E22EA" w:rsidRDefault="00565B89" w:rsidP="007929AB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7.400</w:t>
            </w:r>
          </w:p>
        </w:tc>
        <w:tc>
          <w:tcPr>
            <w:tcW w:w="2623" w:type="dxa"/>
            <w:shd w:val="clear" w:color="auto" w:fill="D9D9D9"/>
          </w:tcPr>
          <w:p w:rsidR="00195B2A" w:rsidRPr="007E22EA" w:rsidRDefault="00195B2A" w:rsidP="00195B2A">
            <w:pPr>
              <w:jc w:val="righ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Total Costo de Gasto</w:t>
            </w:r>
          </w:p>
        </w:tc>
        <w:tc>
          <w:tcPr>
            <w:tcW w:w="1843" w:type="dxa"/>
            <w:shd w:val="clear" w:color="auto" w:fill="auto"/>
          </w:tcPr>
          <w:p w:rsidR="00195B2A" w:rsidRPr="007E22EA" w:rsidRDefault="00565B89" w:rsidP="007929AB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345</w:t>
            </w:r>
          </w:p>
        </w:tc>
      </w:tr>
      <w:tr w:rsidR="00195B2A" w:rsidRPr="007E22EA" w:rsidTr="00583355">
        <w:tc>
          <w:tcPr>
            <w:tcW w:w="4465" w:type="dxa"/>
            <w:gridSpan w:val="2"/>
            <w:shd w:val="clear" w:color="auto" w:fill="D9D9D9"/>
          </w:tcPr>
          <w:p w:rsidR="00195B2A" w:rsidRPr="007E22EA" w:rsidRDefault="00E265B9" w:rsidP="00E265B9">
            <w:pPr>
              <w:jc w:val="righ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Total Presupuesto Inicial del Proyecto (US$)</w:t>
            </w:r>
          </w:p>
        </w:tc>
        <w:tc>
          <w:tcPr>
            <w:tcW w:w="4466" w:type="dxa"/>
            <w:gridSpan w:val="2"/>
            <w:shd w:val="clear" w:color="auto" w:fill="auto"/>
          </w:tcPr>
          <w:p w:rsidR="00195B2A" w:rsidRPr="007E22EA" w:rsidRDefault="00565B89" w:rsidP="007929AB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7.745</w:t>
            </w:r>
          </w:p>
        </w:tc>
      </w:tr>
      <w:tr w:rsidR="00E265B9" w:rsidRPr="007E22EA" w:rsidTr="00583355">
        <w:tc>
          <w:tcPr>
            <w:tcW w:w="4465" w:type="dxa"/>
            <w:gridSpan w:val="2"/>
            <w:shd w:val="clear" w:color="auto" w:fill="D9D9D9"/>
          </w:tcPr>
          <w:p w:rsidR="00E265B9" w:rsidRDefault="0029671A" w:rsidP="00E265B9">
            <w:pPr>
              <w:jc w:val="righ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 xml:space="preserve">ROI </w:t>
            </w:r>
            <w:r w:rsidR="00E265B9">
              <w:rPr>
                <w:rFonts w:cs="Arial"/>
                <w:lang w:val="es-CL"/>
              </w:rPr>
              <w:t>Estimado (US$)</w:t>
            </w:r>
          </w:p>
        </w:tc>
        <w:tc>
          <w:tcPr>
            <w:tcW w:w="4466" w:type="dxa"/>
            <w:gridSpan w:val="2"/>
            <w:shd w:val="clear" w:color="auto" w:fill="auto"/>
          </w:tcPr>
          <w:p w:rsidR="00E265B9" w:rsidRPr="00E265B9" w:rsidRDefault="00E265B9" w:rsidP="0063175B">
            <w:pPr>
              <w:rPr>
                <w:rFonts w:cs="Arial"/>
                <w:i/>
                <w:color w:val="0070C0"/>
                <w:lang w:val="es-CL"/>
              </w:rPr>
            </w:pPr>
          </w:p>
        </w:tc>
      </w:tr>
    </w:tbl>
    <w:p w:rsidR="00C50009" w:rsidRPr="00C50009" w:rsidRDefault="00C50009" w:rsidP="00C50009">
      <w:pPr>
        <w:pStyle w:val="Ttulo1"/>
        <w:spacing w:before="120" w:after="60"/>
        <w:rPr>
          <w:lang w:val="es-CL"/>
        </w:rPr>
      </w:pPr>
      <w:bookmarkStart w:id="17" w:name="_Toc221981779"/>
      <w:bookmarkStart w:id="18" w:name="_Toc329857877"/>
      <w:r>
        <w:rPr>
          <w:lang w:val="es-CL"/>
        </w:rPr>
        <w:t>Autoridad del Proyect</w:t>
      </w:r>
      <w:bookmarkEnd w:id="17"/>
      <w:r>
        <w:rPr>
          <w:lang w:val="es-CL"/>
        </w:rPr>
        <w:t>o</w:t>
      </w:r>
      <w:bookmarkEnd w:id="18"/>
    </w:p>
    <w:p w:rsidR="00C50009" w:rsidRPr="007E22EA" w:rsidRDefault="00C50009" w:rsidP="00C50009">
      <w:pPr>
        <w:pStyle w:val="InfoBlue"/>
        <w:rPr>
          <w:lang w:val="es-C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8"/>
        <w:gridCol w:w="1792"/>
        <w:gridCol w:w="2910"/>
      </w:tblGrid>
      <w:tr w:rsidR="00C50009" w:rsidRPr="007E22EA" w:rsidTr="00C50009">
        <w:tc>
          <w:tcPr>
            <w:tcW w:w="8946" w:type="dxa"/>
            <w:gridSpan w:val="3"/>
            <w:shd w:val="clear" w:color="auto" w:fill="D9D9D9"/>
          </w:tcPr>
          <w:p w:rsidR="00C50009" w:rsidRPr="007E22EA" w:rsidRDefault="00C50009" w:rsidP="00C50009">
            <w:pPr>
              <w:jc w:val="center"/>
              <w:rPr>
                <w:i/>
                <w:lang w:val="es-CL"/>
              </w:rPr>
            </w:pPr>
            <w:r w:rsidRPr="007E22EA">
              <w:rPr>
                <w:i/>
                <w:lang w:val="es-CL"/>
              </w:rPr>
              <w:t>Patrocinador del Proyecto</w:t>
            </w:r>
          </w:p>
        </w:tc>
      </w:tr>
      <w:tr w:rsidR="00C50009" w:rsidRPr="007E22EA" w:rsidTr="00C50009">
        <w:tc>
          <w:tcPr>
            <w:tcW w:w="4111" w:type="dxa"/>
            <w:shd w:val="clear" w:color="auto" w:fill="D9D9D9"/>
          </w:tcPr>
          <w:p w:rsidR="00C50009" w:rsidRPr="007E22EA" w:rsidRDefault="00C50009" w:rsidP="00C50009">
            <w:pPr>
              <w:jc w:val="center"/>
              <w:rPr>
                <w:rFonts w:cs="Arial"/>
                <w:i/>
                <w:lang w:val="es-CL"/>
              </w:rPr>
            </w:pPr>
            <w:r w:rsidRPr="007E22EA">
              <w:rPr>
                <w:rFonts w:cs="Arial"/>
                <w:i/>
                <w:lang w:val="es-CL"/>
              </w:rPr>
              <w:t>Nombre/Cargo/Organización</w:t>
            </w:r>
          </w:p>
        </w:tc>
        <w:tc>
          <w:tcPr>
            <w:tcW w:w="1843" w:type="dxa"/>
            <w:shd w:val="clear" w:color="auto" w:fill="D9D9D9"/>
          </w:tcPr>
          <w:p w:rsidR="00C50009" w:rsidRPr="007E22EA" w:rsidRDefault="00C50009" w:rsidP="00C50009">
            <w:pPr>
              <w:jc w:val="center"/>
              <w:rPr>
                <w:rFonts w:cs="Arial"/>
                <w:i/>
                <w:lang w:val="es-CL"/>
              </w:rPr>
            </w:pPr>
            <w:r w:rsidRPr="007E22EA">
              <w:rPr>
                <w:rFonts w:cs="Arial"/>
                <w:i/>
                <w:lang w:val="es-CL"/>
              </w:rPr>
              <w:t>Teléfono</w:t>
            </w:r>
          </w:p>
        </w:tc>
        <w:tc>
          <w:tcPr>
            <w:tcW w:w="2992" w:type="dxa"/>
            <w:shd w:val="clear" w:color="auto" w:fill="D9D9D9"/>
          </w:tcPr>
          <w:p w:rsidR="00C50009" w:rsidRPr="007E22EA" w:rsidRDefault="00C50009" w:rsidP="00C50009">
            <w:pPr>
              <w:jc w:val="center"/>
              <w:rPr>
                <w:rFonts w:cs="Arial"/>
                <w:i/>
                <w:lang w:val="es-CL"/>
              </w:rPr>
            </w:pPr>
            <w:r w:rsidRPr="007E22EA">
              <w:rPr>
                <w:rFonts w:cs="Arial"/>
                <w:i/>
                <w:lang w:val="es-CL"/>
              </w:rPr>
              <w:t>Correo Electrónico</w:t>
            </w:r>
          </w:p>
        </w:tc>
      </w:tr>
      <w:tr w:rsidR="00C50009" w:rsidRPr="007E22EA" w:rsidTr="00C50009">
        <w:tc>
          <w:tcPr>
            <w:tcW w:w="4111" w:type="dxa"/>
          </w:tcPr>
          <w:p w:rsidR="00C50009" w:rsidRPr="007E22EA" w:rsidRDefault="00565B89" w:rsidP="00C50009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DUOC</w:t>
            </w:r>
          </w:p>
        </w:tc>
        <w:tc>
          <w:tcPr>
            <w:tcW w:w="1843" w:type="dxa"/>
          </w:tcPr>
          <w:p w:rsidR="00C50009" w:rsidRPr="007E22EA" w:rsidRDefault="00565B89" w:rsidP="00C50009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12121212</w:t>
            </w:r>
          </w:p>
        </w:tc>
        <w:tc>
          <w:tcPr>
            <w:tcW w:w="2992" w:type="dxa"/>
          </w:tcPr>
          <w:p w:rsidR="00C50009" w:rsidRPr="007E22EA" w:rsidRDefault="00565B89" w:rsidP="00C50009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finanzas@duoc.cl</w:t>
            </w:r>
          </w:p>
        </w:tc>
      </w:tr>
    </w:tbl>
    <w:p w:rsidR="00C50009" w:rsidRPr="007E22EA" w:rsidRDefault="00C50009" w:rsidP="00C50009">
      <w:pPr>
        <w:rPr>
          <w:lang w:val="es-C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06"/>
        <w:gridCol w:w="1785"/>
        <w:gridCol w:w="2929"/>
      </w:tblGrid>
      <w:tr w:rsidR="00C50009" w:rsidRPr="007E22EA" w:rsidTr="00C50009">
        <w:tc>
          <w:tcPr>
            <w:tcW w:w="8946" w:type="dxa"/>
            <w:gridSpan w:val="3"/>
            <w:shd w:val="clear" w:color="auto" w:fill="D9D9D9"/>
          </w:tcPr>
          <w:p w:rsidR="00C50009" w:rsidRPr="007E22EA" w:rsidRDefault="00C50009" w:rsidP="00C50009">
            <w:pPr>
              <w:pStyle w:val="EstiloCursivaCentrado"/>
              <w:rPr>
                <w:lang w:val="es-CL"/>
              </w:rPr>
            </w:pPr>
            <w:r w:rsidRPr="007E22EA">
              <w:rPr>
                <w:lang w:val="es-CL"/>
              </w:rPr>
              <w:t>Comité Ejecutivo del Proyecto</w:t>
            </w:r>
          </w:p>
        </w:tc>
      </w:tr>
      <w:tr w:rsidR="00C50009" w:rsidRPr="007E22EA" w:rsidTr="00C50009">
        <w:tc>
          <w:tcPr>
            <w:tcW w:w="4111" w:type="dxa"/>
            <w:shd w:val="clear" w:color="auto" w:fill="D9D9D9"/>
          </w:tcPr>
          <w:p w:rsidR="00C50009" w:rsidRPr="007E22EA" w:rsidRDefault="00C50009" w:rsidP="00C50009">
            <w:pPr>
              <w:pStyle w:val="EstiloCursivaCentrado"/>
              <w:rPr>
                <w:lang w:val="es-CL"/>
              </w:rPr>
            </w:pPr>
            <w:r w:rsidRPr="007E22EA">
              <w:rPr>
                <w:lang w:val="es-CL"/>
              </w:rPr>
              <w:t>Nombre/Cargo/Organización</w:t>
            </w:r>
          </w:p>
        </w:tc>
        <w:tc>
          <w:tcPr>
            <w:tcW w:w="1843" w:type="dxa"/>
            <w:shd w:val="clear" w:color="auto" w:fill="D9D9D9"/>
          </w:tcPr>
          <w:p w:rsidR="00C50009" w:rsidRPr="007E22EA" w:rsidRDefault="00C50009" w:rsidP="00C50009">
            <w:pPr>
              <w:pStyle w:val="EstiloCursivaCentrado"/>
              <w:rPr>
                <w:lang w:val="es-CL"/>
              </w:rPr>
            </w:pPr>
            <w:r w:rsidRPr="007E22EA">
              <w:rPr>
                <w:lang w:val="es-CL"/>
              </w:rPr>
              <w:t>Teléfono</w:t>
            </w:r>
          </w:p>
        </w:tc>
        <w:tc>
          <w:tcPr>
            <w:tcW w:w="2992" w:type="dxa"/>
            <w:shd w:val="clear" w:color="auto" w:fill="D9D9D9"/>
          </w:tcPr>
          <w:p w:rsidR="00C50009" w:rsidRPr="007E22EA" w:rsidRDefault="00C50009" w:rsidP="00C50009">
            <w:pPr>
              <w:pStyle w:val="EstiloCursivaCentrado"/>
              <w:rPr>
                <w:lang w:val="es-CL"/>
              </w:rPr>
            </w:pPr>
            <w:r w:rsidRPr="007E22EA">
              <w:rPr>
                <w:lang w:val="es-CL"/>
              </w:rPr>
              <w:t>Correo Electrónico</w:t>
            </w:r>
          </w:p>
        </w:tc>
      </w:tr>
      <w:tr w:rsidR="00C50009" w:rsidRPr="007E22EA" w:rsidTr="00C50009">
        <w:tc>
          <w:tcPr>
            <w:tcW w:w="4111" w:type="dxa"/>
          </w:tcPr>
          <w:p w:rsidR="00C50009" w:rsidRPr="007E22EA" w:rsidRDefault="008D5CBB" w:rsidP="00C50009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Danilo Alvarez / Programador / SOSOFT</w:t>
            </w:r>
          </w:p>
        </w:tc>
        <w:tc>
          <w:tcPr>
            <w:tcW w:w="1843" w:type="dxa"/>
          </w:tcPr>
          <w:p w:rsidR="00C50009" w:rsidRPr="007E22EA" w:rsidRDefault="008D5CBB" w:rsidP="00C50009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12121212</w:t>
            </w:r>
          </w:p>
        </w:tc>
        <w:tc>
          <w:tcPr>
            <w:tcW w:w="2992" w:type="dxa"/>
          </w:tcPr>
          <w:p w:rsidR="00C50009" w:rsidRPr="007E22EA" w:rsidRDefault="008D5CBB" w:rsidP="00C50009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dan.alvarez@sosoft.cl</w:t>
            </w:r>
          </w:p>
        </w:tc>
      </w:tr>
      <w:tr w:rsidR="00C50009" w:rsidRPr="007E22EA" w:rsidTr="00C50009">
        <w:tc>
          <w:tcPr>
            <w:tcW w:w="4111" w:type="dxa"/>
          </w:tcPr>
          <w:p w:rsidR="00C50009" w:rsidRPr="007E22EA" w:rsidRDefault="008D5CBB" w:rsidP="008D5CBB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Miguel Pasten / DBA / SOSOFT</w:t>
            </w:r>
          </w:p>
        </w:tc>
        <w:tc>
          <w:tcPr>
            <w:tcW w:w="1843" w:type="dxa"/>
          </w:tcPr>
          <w:p w:rsidR="00C50009" w:rsidRPr="007E22EA" w:rsidRDefault="008D5CBB" w:rsidP="00C50009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12121212</w:t>
            </w:r>
          </w:p>
        </w:tc>
        <w:tc>
          <w:tcPr>
            <w:tcW w:w="2992" w:type="dxa"/>
          </w:tcPr>
          <w:p w:rsidR="00C50009" w:rsidRPr="007E22EA" w:rsidRDefault="008D5CBB" w:rsidP="00C50009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mig.pasten@sosoft.cl</w:t>
            </w:r>
          </w:p>
        </w:tc>
      </w:tr>
      <w:tr w:rsidR="008D5CBB" w:rsidRPr="007E22EA" w:rsidTr="00C50009">
        <w:tc>
          <w:tcPr>
            <w:tcW w:w="4111" w:type="dxa"/>
          </w:tcPr>
          <w:p w:rsidR="008D5CBB" w:rsidRDefault="008D5CBB" w:rsidP="008D5CBB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Carlos Rojas / Jefe Proyecto</w:t>
            </w:r>
          </w:p>
        </w:tc>
        <w:tc>
          <w:tcPr>
            <w:tcW w:w="1843" w:type="dxa"/>
          </w:tcPr>
          <w:p w:rsidR="008D5CBB" w:rsidRPr="007E22EA" w:rsidRDefault="008D5CBB" w:rsidP="00C50009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12121212</w:t>
            </w:r>
          </w:p>
        </w:tc>
        <w:tc>
          <w:tcPr>
            <w:tcW w:w="2992" w:type="dxa"/>
          </w:tcPr>
          <w:p w:rsidR="008D5CBB" w:rsidRPr="007E22EA" w:rsidRDefault="008D5CBB" w:rsidP="00C50009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car.rojasz@sosoft.cl</w:t>
            </w:r>
          </w:p>
        </w:tc>
      </w:tr>
    </w:tbl>
    <w:p w:rsidR="00C50009" w:rsidRPr="007E22EA" w:rsidRDefault="00C50009" w:rsidP="00C50009">
      <w:pPr>
        <w:pStyle w:val="InfoBlue"/>
        <w:rPr>
          <w:lang w:val="es-C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1"/>
        <w:gridCol w:w="1789"/>
        <w:gridCol w:w="2920"/>
      </w:tblGrid>
      <w:tr w:rsidR="00C50009" w:rsidRPr="007E22EA" w:rsidTr="00C50009">
        <w:tc>
          <w:tcPr>
            <w:tcW w:w="8946" w:type="dxa"/>
            <w:gridSpan w:val="3"/>
            <w:shd w:val="clear" w:color="auto" w:fill="D9D9D9"/>
          </w:tcPr>
          <w:p w:rsidR="00C50009" w:rsidRPr="007E22EA" w:rsidRDefault="00C50009" w:rsidP="00C50009">
            <w:pPr>
              <w:pStyle w:val="EstiloCursivaCentrado"/>
              <w:rPr>
                <w:lang w:val="es-CL"/>
              </w:rPr>
            </w:pPr>
            <w:r w:rsidRPr="007E22EA">
              <w:rPr>
                <w:lang w:val="es-CL"/>
              </w:rPr>
              <w:t>Gestor de Proyecto</w:t>
            </w:r>
            <w:r>
              <w:rPr>
                <w:lang w:val="es-CL"/>
              </w:rPr>
              <w:t>s</w:t>
            </w:r>
          </w:p>
        </w:tc>
      </w:tr>
      <w:tr w:rsidR="00C50009" w:rsidRPr="007E22EA" w:rsidTr="00C50009">
        <w:tc>
          <w:tcPr>
            <w:tcW w:w="4111" w:type="dxa"/>
            <w:shd w:val="clear" w:color="auto" w:fill="D9D9D9"/>
          </w:tcPr>
          <w:p w:rsidR="00C50009" w:rsidRPr="007E22EA" w:rsidRDefault="00C50009" w:rsidP="00C50009">
            <w:pPr>
              <w:pStyle w:val="EstiloCursivaCentrado"/>
              <w:rPr>
                <w:lang w:val="es-CL"/>
              </w:rPr>
            </w:pPr>
            <w:r w:rsidRPr="007E22EA">
              <w:rPr>
                <w:lang w:val="es-CL"/>
              </w:rPr>
              <w:t>Nombre/Cargo/Organización</w:t>
            </w:r>
          </w:p>
        </w:tc>
        <w:tc>
          <w:tcPr>
            <w:tcW w:w="1843" w:type="dxa"/>
            <w:shd w:val="clear" w:color="auto" w:fill="D9D9D9"/>
          </w:tcPr>
          <w:p w:rsidR="00C50009" w:rsidRPr="007E22EA" w:rsidRDefault="00C50009" w:rsidP="00C50009">
            <w:pPr>
              <w:pStyle w:val="EstiloCursivaCentrado"/>
              <w:rPr>
                <w:lang w:val="es-CL"/>
              </w:rPr>
            </w:pPr>
            <w:r w:rsidRPr="007E22EA">
              <w:rPr>
                <w:lang w:val="es-CL"/>
              </w:rPr>
              <w:t>Teléfono</w:t>
            </w:r>
          </w:p>
        </w:tc>
        <w:tc>
          <w:tcPr>
            <w:tcW w:w="2992" w:type="dxa"/>
            <w:shd w:val="clear" w:color="auto" w:fill="D9D9D9"/>
          </w:tcPr>
          <w:p w:rsidR="00C50009" w:rsidRPr="007E22EA" w:rsidRDefault="00C50009" w:rsidP="00C50009">
            <w:pPr>
              <w:pStyle w:val="EstiloCursivaCentrado"/>
              <w:rPr>
                <w:lang w:val="es-CL"/>
              </w:rPr>
            </w:pPr>
            <w:r w:rsidRPr="007E22EA">
              <w:rPr>
                <w:lang w:val="es-CL"/>
              </w:rPr>
              <w:t>Correo Electrónico</w:t>
            </w:r>
          </w:p>
        </w:tc>
      </w:tr>
      <w:tr w:rsidR="00C50009" w:rsidRPr="007E22EA" w:rsidTr="00C50009">
        <w:tc>
          <w:tcPr>
            <w:tcW w:w="4111" w:type="dxa"/>
          </w:tcPr>
          <w:p w:rsidR="00C50009" w:rsidRPr="007E22EA" w:rsidRDefault="00EC044E" w:rsidP="00C50009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 xml:space="preserve">Carlos Rojas – Analista </w:t>
            </w:r>
            <w:proofErr w:type="spellStart"/>
            <w:r>
              <w:rPr>
                <w:rFonts w:cs="Arial"/>
                <w:lang w:val="es-CL"/>
              </w:rPr>
              <w:t>Prog.Comp</w:t>
            </w:r>
            <w:proofErr w:type="spellEnd"/>
            <w:r>
              <w:rPr>
                <w:rFonts w:cs="Arial"/>
                <w:lang w:val="es-CL"/>
              </w:rPr>
              <w:t>- DUOC</w:t>
            </w:r>
          </w:p>
        </w:tc>
        <w:tc>
          <w:tcPr>
            <w:tcW w:w="1843" w:type="dxa"/>
          </w:tcPr>
          <w:p w:rsidR="00C50009" w:rsidRPr="007E22EA" w:rsidRDefault="008D5CBB" w:rsidP="00C50009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12121212</w:t>
            </w:r>
          </w:p>
        </w:tc>
        <w:tc>
          <w:tcPr>
            <w:tcW w:w="2992" w:type="dxa"/>
          </w:tcPr>
          <w:p w:rsidR="00C50009" w:rsidRPr="007E22EA" w:rsidRDefault="008D5CBB" w:rsidP="00C50009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car.rojasz@sosoft.cl</w:t>
            </w:r>
          </w:p>
        </w:tc>
      </w:tr>
    </w:tbl>
    <w:p w:rsidR="00DD38D2" w:rsidRDefault="00DD38D2" w:rsidP="00C50009">
      <w:pPr>
        <w:rPr>
          <w:lang w:val="es-C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06"/>
        <w:gridCol w:w="1785"/>
        <w:gridCol w:w="2929"/>
      </w:tblGrid>
      <w:tr w:rsidR="00A73BEF" w:rsidRPr="007E22EA" w:rsidTr="00401D27">
        <w:tc>
          <w:tcPr>
            <w:tcW w:w="8946" w:type="dxa"/>
            <w:gridSpan w:val="3"/>
            <w:shd w:val="clear" w:color="auto" w:fill="D9D9D9"/>
          </w:tcPr>
          <w:p w:rsidR="00A73BEF" w:rsidRPr="007E22EA" w:rsidRDefault="00A73BEF" w:rsidP="00401D27">
            <w:pPr>
              <w:pStyle w:val="EstiloCursivaCentrado"/>
              <w:rPr>
                <w:lang w:val="es-CL"/>
              </w:rPr>
            </w:pPr>
            <w:r>
              <w:rPr>
                <w:lang w:val="es-CL"/>
              </w:rPr>
              <w:t>PMO</w:t>
            </w:r>
          </w:p>
        </w:tc>
      </w:tr>
      <w:tr w:rsidR="00A73BEF" w:rsidRPr="007E22EA" w:rsidTr="00401D27">
        <w:tc>
          <w:tcPr>
            <w:tcW w:w="4111" w:type="dxa"/>
            <w:shd w:val="clear" w:color="auto" w:fill="D9D9D9"/>
          </w:tcPr>
          <w:p w:rsidR="00A73BEF" w:rsidRPr="007E22EA" w:rsidRDefault="00A73BEF" w:rsidP="00401D27">
            <w:pPr>
              <w:pStyle w:val="EstiloCursivaCentrado"/>
              <w:rPr>
                <w:lang w:val="es-CL"/>
              </w:rPr>
            </w:pPr>
            <w:r w:rsidRPr="007E22EA">
              <w:rPr>
                <w:lang w:val="es-CL"/>
              </w:rPr>
              <w:t>Nombre/Cargo/Organización</w:t>
            </w:r>
          </w:p>
        </w:tc>
        <w:tc>
          <w:tcPr>
            <w:tcW w:w="1843" w:type="dxa"/>
            <w:shd w:val="clear" w:color="auto" w:fill="D9D9D9"/>
          </w:tcPr>
          <w:p w:rsidR="00A73BEF" w:rsidRPr="007E22EA" w:rsidRDefault="00A73BEF" w:rsidP="00401D27">
            <w:pPr>
              <w:pStyle w:val="EstiloCursivaCentrado"/>
              <w:rPr>
                <w:lang w:val="es-CL"/>
              </w:rPr>
            </w:pPr>
            <w:r w:rsidRPr="007E22EA">
              <w:rPr>
                <w:lang w:val="es-CL"/>
              </w:rPr>
              <w:t>Teléfono</w:t>
            </w:r>
          </w:p>
        </w:tc>
        <w:tc>
          <w:tcPr>
            <w:tcW w:w="2992" w:type="dxa"/>
            <w:shd w:val="clear" w:color="auto" w:fill="D9D9D9"/>
          </w:tcPr>
          <w:p w:rsidR="00A73BEF" w:rsidRPr="007E22EA" w:rsidRDefault="00A73BEF" w:rsidP="00401D27">
            <w:pPr>
              <w:pStyle w:val="EstiloCursivaCentrado"/>
              <w:rPr>
                <w:lang w:val="es-CL"/>
              </w:rPr>
            </w:pPr>
            <w:r w:rsidRPr="007E22EA">
              <w:rPr>
                <w:lang w:val="es-CL"/>
              </w:rPr>
              <w:t>Correo Electrónico</w:t>
            </w:r>
          </w:p>
        </w:tc>
      </w:tr>
      <w:tr w:rsidR="008D5CBB" w:rsidRPr="007E22EA" w:rsidTr="00211DEA">
        <w:tc>
          <w:tcPr>
            <w:tcW w:w="4111" w:type="dxa"/>
          </w:tcPr>
          <w:p w:rsidR="008D5CBB" w:rsidRPr="007E22EA" w:rsidRDefault="008D5CBB" w:rsidP="00211DEA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Danilo Alvarez / Programador / SOSOFT</w:t>
            </w:r>
          </w:p>
        </w:tc>
        <w:tc>
          <w:tcPr>
            <w:tcW w:w="1843" w:type="dxa"/>
          </w:tcPr>
          <w:p w:rsidR="008D5CBB" w:rsidRPr="007E22EA" w:rsidRDefault="008D5CBB" w:rsidP="00211DEA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12121212</w:t>
            </w:r>
          </w:p>
        </w:tc>
        <w:tc>
          <w:tcPr>
            <w:tcW w:w="2992" w:type="dxa"/>
          </w:tcPr>
          <w:p w:rsidR="008D5CBB" w:rsidRPr="007E22EA" w:rsidRDefault="008D5CBB" w:rsidP="00211DEA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dan.alvarez@sosoft.cl</w:t>
            </w:r>
          </w:p>
        </w:tc>
      </w:tr>
      <w:tr w:rsidR="008D5CBB" w:rsidRPr="007E22EA" w:rsidTr="00211DEA">
        <w:tc>
          <w:tcPr>
            <w:tcW w:w="4111" w:type="dxa"/>
          </w:tcPr>
          <w:p w:rsidR="008D5CBB" w:rsidRPr="007E22EA" w:rsidRDefault="008D5CBB" w:rsidP="00211DEA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Miguel Pasten / DBA / SOSOFT</w:t>
            </w:r>
          </w:p>
        </w:tc>
        <w:tc>
          <w:tcPr>
            <w:tcW w:w="1843" w:type="dxa"/>
          </w:tcPr>
          <w:p w:rsidR="008D5CBB" w:rsidRPr="007E22EA" w:rsidRDefault="008D5CBB" w:rsidP="00211DEA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12121212</w:t>
            </w:r>
          </w:p>
        </w:tc>
        <w:tc>
          <w:tcPr>
            <w:tcW w:w="2992" w:type="dxa"/>
          </w:tcPr>
          <w:p w:rsidR="008D5CBB" w:rsidRPr="007E22EA" w:rsidRDefault="008D5CBB" w:rsidP="00211DEA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mig.pasten@sosoft.cl</w:t>
            </w:r>
          </w:p>
        </w:tc>
      </w:tr>
      <w:tr w:rsidR="008D5CBB" w:rsidRPr="007E22EA" w:rsidTr="00211DEA">
        <w:tc>
          <w:tcPr>
            <w:tcW w:w="4111" w:type="dxa"/>
          </w:tcPr>
          <w:p w:rsidR="008D5CBB" w:rsidRDefault="008D5CBB" w:rsidP="00211DEA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Carlos Rojas / Jefe Proyecto</w:t>
            </w:r>
          </w:p>
        </w:tc>
        <w:tc>
          <w:tcPr>
            <w:tcW w:w="1843" w:type="dxa"/>
          </w:tcPr>
          <w:p w:rsidR="008D5CBB" w:rsidRPr="007E22EA" w:rsidRDefault="008D5CBB" w:rsidP="00211DEA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12121212</w:t>
            </w:r>
          </w:p>
        </w:tc>
        <w:tc>
          <w:tcPr>
            <w:tcW w:w="2992" w:type="dxa"/>
          </w:tcPr>
          <w:p w:rsidR="008D5CBB" w:rsidRPr="007E22EA" w:rsidRDefault="008D5CBB" w:rsidP="00211DEA">
            <w:pPr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car.rojasz@sosoft.cl</w:t>
            </w:r>
          </w:p>
        </w:tc>
      </w:tr>
    </w:tbl>
    <w:p w:rsidR="00A73BEF" w:rsidRPr="007E22EA" w:rsidRDefault="00A73BEF" w:rsidP="00C50009">
      <w:pPr>
        <w:rPr>
          <w:lang w:val="es-CL"/>
        </w:rPr>
      </w:pPr>
    </w:p>
    <w:sectPr w:rsidR="00A73BEF" w:rsidRPr="007E22EA" w:rsidSect="005E3678">
      <w:headerReference w:type="default" r:id="rId8"/>
      <w:footerReference w:type="default" r:id="rId9"/>
      <w:pgSz w:w="12240" w:h="15840" w:code="1"/>
      <w:pgMar w:top="1701" w:right="1701" w:bottom="1701" w:left="1701" w:header="851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242" w:rsidRDefault="00BF7242">
      <w:r>
        <w:separator/>
      </w:r>
    </w:p>
  </w:endnote>
  <w:endnote w:type="continuationSeparator" w:id="0">
    <w:p w:rsidR="00BF7242" w:rsidRDefault="00BF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16184" w:rsidRPr="00E51DF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6184" w:rsidRPr="00E51DF0" w:rsidRDefault="00B16184">
          <w:pPr>
            <w:ind w:right="360"/>
            <w:rPr>
              <w:rFonts w:cs="Arial"/>
              <w:sz w:val="18"/>
              <w:szCs w:val="18"/>
              <w:lang w:val="es-ES"/>
            </w:rPr>
          </w:pPr>
          <w:r w:rsidRPr="00E51DF0">
            <w:rPr>
              <w:rFonts w:cs="Arial"/>
              <w:sz w:val="18"/>
              <w:szCs w:val="18"/>
              <w:lang w:val="es-ES"/>
            </w:rPr>
            <w:t>C</w:t>
          </w:r>
          <w:r>
            <w:rPr>
              <w:rFonts w:cs="Arial"/>
              <w:sz w:val="18"/>
              <w:szCs w:val="18"/>
              <w:lang w:val="es-ES"/>
            </w:rPr>
            <w:t>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6184" w:rsidRPr="00E51DF0" w:rsidRDefault="008D5CBB">
          <w:pPr>
            <w:jc w:val="center"/>
            <w:rPr>
              <w:rFonts w:cs="Arial"/>
              <w:sz w:val="18"/>
              <w:szCs w:val="18"/>
              <w:lang w:val="es-ES"/>
            </w:rPr>
          </w:pPr>
          <w:r>
            <w:rPr>
              <w:rFonts w:cs="Arial"/>
              <w:sz w:val="18"/>
              <w:szCs w:val="18"/>
              <w:lang w:val="es-ES"/>
            </w:rPr>
            <w:t>SOSOFT</w:t>
          </w:r>
          <w:r w:rsidR="00B16184" w:rsidRPr="00E51DF0">
            <w:rPr>
              <w:rFonts w:cs="Arial"/>
              <w:sz w:val="18"/>
              <w:szCs w:val="18"/>
              <w:lang w:val="es-ES"/>
            </w:rPr>
            <w:t xml:space="preserve">, </w:t>
          </w:r>
          <w:r w:rsidR="00B16184" w:rsidRPr="00E51DF0">
            <w:rPr>
              <w:rFonts w:cs="Arial"/>
              <w:sz w:val="18"/>
              <w:szCs w:val="18"/>
              <w:lang w:val="es-ES"/>
            </w:rPr>
            <w:fldChar w:fldCharType="begin"/>
          </w:r>
          <w:r w:rsidR="00B16184" w:rsidRPr="00E51DF0">
            <w:rPr>
              <w:rFonts w:cs="Arial"/>
              <w:sz w:val="18"/>
              <w:szCs w:val="18"/>
              <w:lang w:val="es-ES"/>
            </w:rPr>
            <w:instrText xml:space="preserve"> </w:instrText>
          </w:r>
          <w:r w:rsidR="00D23294">
            <w:rPr>
              <w:rFonts w:cs="Arial"/>
              <w:sz w:val="18"/>
              <w:szCs w:val="18"/>
              <w:lang w:val="es-ES"/>
            </w:rPr>
            <w:instrText>DATE</w:instrText>
          </w:r>
          <w:r w:rsidR="00B16184" w:rsidRPr="00E51DF0">
            <w:rPr>
              <w:rFonts w:cs="Arial"/>
              <w:sz w:val="18"/>
              <w:szCs w:val="18"/>
              <w:lang w:val="es-ES"/>
            </w:rPr>
            <w:instrText xml:space="preserve"> \@ "</w:instrText>
          </w:r>
          <w:r w:rsidR="00D23294">
            <w:rPr>
              <w:rFonts w:cs="Arial"/>
              <w:sz w:val="18"/>
              <w:szCs w:val="18"/>
              <w:lang w:val="es-ES"/>
            </w:rPr>
            <w:instrText>yyyy</w:instrText>
          </w:r>
          <w:r w:rsidR="00B16184" w:rsidRPr="00E51DF0">
            <w:rPr>
              <w:rFonts w:cs="Arial"/>
              <w:sz w:val="18"/>
              <w:szCs w:val="18"/>
              <w:lang w:val="es-ES"/>
            </w:rPr>
            <w:instrText xml:space="preserve">" </w:instrText>
          </w:r>
          <w:r w:rsidR="00B16184" w:rsidRPr="00E51DF0">
            <w:rPr>
              <w:rFonts w:cs="Arial"/>
              <w:sz w:val="18"/>
              <w:szCs w:val="18"/>
              <w:lang w:val="es-ES"/>
            </w:rPr>
            <w:fldChar w:fldCharType="separate"/>
          </w:r>
          <w:r w:rsidR="00D72C85">
            <w:rPr>
              <w:rFonts w:cs="Arial"/>
              <w:noProof/>
              <w:sz w:val="18"/>
              <w:szCs w:val="18"/>
              <w:lang w:val="es-ES"/>
            </w:rPr>
            <w:t>2016</w:t>
          </w:r>
          <w:r w:rsidR="00B16184" w:rsidRPr="00E51DF0">
            <w:rPr>
              <w:rFonts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6184" w:rsidRPr="00E51DF0" w:rsidRDefault="00B16184" w:rsidP="00E51DF0">
          <w:pPr>
            <w:tabs>
              <w:tab w:val="left" w:pos="630"/>
              <w:tab w:val="right" w:pos="2946"/>
            </w:tabs>
            <w:jc w:val="left"/>
            <w:rPr>
              <w:rFonts w:cs="Arial"/>
              <w:sz w:val="18"/>
              <w:szCs w:val="18"/>
              <w:lang w:val="es-ES"/>
            </w:rPr>
          </w:pPr>
          <w:r>
            <w:rPr>
              <w:rFonts w:cs="Arial"/>
              <w:sz w:val="18"/>
              <w:szCs w:val="18"/>
              <w:lang w:val="es-ES"/>
            </w:rPr>
            <w:t xml:space="preserve">             </w:t>
          </w:r>
          <w:r>
            <w:rPr>
              <w:rFonts w:cs="Arial"/>
              <w:sz w:val="18"/>
              <w:szCs w:val="18"/>
              <w:lang w:val="es-ES"/>
            </w:rPr>
            <w:tab/>
          </w:r>
          <w:r w:rsidRPr="00E51DF0">
            <w:rPr>
              <w:rFonts w:cs="Arial"/>
              <w:sz w:val="18"/>
              <w:szCs w:val="18"/>
              <w:lang w:val="es-ES"/>
            </w:rPr>
            <w:t xml:space="preserve">     Página </w:t>
          </w:r>
          <w:r w:rsidRPr="00E51DF0">
            <w:rPr>
              <w:rStyle w:val="Nmerodepgina"/>
              <w:rFonts w:cs="Arial"/>
              <w:sz w:val="18"/>
              <w:szCs w:val="18"/>
              <w:lang w:val="es-ES"/>
            </w:rPr>
            <w:fldChar w:fldCharType="begin"/>
          </w:r>
          <w:r w:rsidRPr="00E51DF0">
            <w:rPr>
              <w:rStyle w:val="Nmerodepgina"/>
              <w:rFonts w:cs="Arial"/>
              <w:sz w:val="18"/>
              <w:szCs w:val="18"/>
              <w:lang w:val="es-ES"/>
            </w:rPr>
            <w:instrText xml:space="preserve"> </w:instrText>
          </w:r>
          <w:r w:rsidR="00D23294">
            <w:rPr>
              <w:rStyle w:val="Nmerodepgina"/>
              <w:rFonts w:cs="Arial"/>
              <w:sz w:val="18"/>
              <w:szCs w:val="18"/>
              <w:lang w:val="es-ES"/>
            </w:rPr>
            <w:instrText>PAGE</w:instrText>
          </w:r>
          <w:r w:rsidRPr="00E51DF0">
            <w:rPr>
              <w:rStyle w:val="Nmerodepgina"/>
              <w:rFonts w:cs="Arial"/>
              <w:sz w:val="18"/>
              <w:szCs w:val="18"/>
              <w:lang w:val="es-ES"/>
            </w:rPr>
            <w:instrText xml:space="preserve"> </w:instrText>
          </w:r>
          <w:r w:rsidRPr="00E51DF0">
            <w:rPr>
              <w:rStyle w:val="Nmerodepgina"/>
              <w:rFonts w:cs="Arial"/>
              <w:sz w:val="18"/>
              <w:szCs w:val="18"/>
              <w:lang w:val="es-ES"/>
            </w:rPr>
            <w:fldChar w:fldCharType="separate"/>
          </w:r>
          <w:r w:rsidR="00CD3FED">
            <w:rPr>
              <w:rStyle w:val="Nmerodepgina"/>
              <w:rFonts w:cs="Arial"/>
              <w:noProof/>
              <w:sz w:val="18"/>
              <w:szCs w:val="18"/>
              <w:lang w:val="es-ES"/>
            </w:rPr>
            <w:t>6</w:t>
          </w:r>
          <w:r w:rsidRPr="00E51DF0">
            <w:rPr>
              <w:rStyle w:val="Nmerodepgina"/>
              <w:rFonts w:cs="Arial"/>
              <w:sz w:val="18"/>
              <w:szCs w:val="18"/>
              <w:lang w:val="es-ES"/>
            </w:rPr>
            <w:fldChar w:fldCharType="end"/>
          </w:r>
          <w:r w:rsidRPr="00E51DF0">
            <w:rPr>
              <w:rStyle w:val="Nmerodepgina"/>
              <w:rFonts w:cs="Arial"/>
              <w:sz w:val="18"/>
              <w:szCs w:val="18"/>
              <w:lang w:val="es-ES"/>
            </w:rPr>
            <w:t xml:space="preserve"> of </w:t>
          </w:r>
          <w:r w:rsidRPr="00E51DF0">
            <w:rPr>
              <w:rStyle w:val="Nmerodepgina"/>
              <w:rFonts w:cs="Arial"/>
              <w:sz w:val="18"/>
              <w:szCs w:val="18"/>
              <w:lang w:val="es-ES"/>
            </w:rPr>
            <w:fldChar w:fldCharType="begin"/>
          </w:r>
          <w:r w:rsidRPr="00E51DF0">
            <w:rPr>
              <w:rStyle w:val="Nmerodepgina"/>
              <w:rFonts w:cs="Arial"/>
              <w:sz w:val="18"/>
              <w:szCs w:val="18"/>
              <w:lang w:val="es-ES"/>
            </w:rPr>
            <w:instrText xml:space="preserve"> </w:instrText>
          </w:r>
          <w:r w:rsidR="00D23294">
            <w:rPr>
              <w:rStyle w:val="Nmerodepgina"/>
              <w:rFonts w:cs="Arial"/>
              <w:sz w:val="18"/>
              <w:szCs w:val="18"/>
              <w:lang w:val="es-ES"/>
            </w:rPr>
            <w:instrText>NUMPAGES</w:instrText>
          </w:r>
          <w:r w:rsidRPr="00E51DF0">
            <w:rPr>
              <w:rStyle w:val="Nmerodepgina"/>
              <w:rFonts w:cs="Arial"/>
              <w:sz w:val="18"/>
              <w:szCs w:val="18"/>
              <w:lang w:val="es-ES"/>
            </w:rPr>
            <w:instrText xml:space="preserve">  \* MERGEFORMAT </w:instrText>
          </w:r>
          <w:r w:rsidRPr="00E51DF0">
            <w:rPr>
              <w:rStyle w:val="Nmerodepgina"/>
              <w:rFonts w:cs="Arial"/>
              <w:sz w:val="18"/>
              <w:szCs w:val="18"/>
              <w:lang w:val="es-ES"/>
            </w:rPr>
            <w:fldChar w:fldCharType="separate"/>
          </w:r>
          <w:r w:rsidR="00CD3FED">
            <w:rPr>
              <w:rStyle w:val="Nmerodepgina"/>
              <w:rFonts w:cs="Arial"/>
              <w:noProof/>
              <w:sz w:val="18"/>
              <w:szCs w:val="18"/>
              <w:lang w:val="es-ES"/>
            </w:rPr>
            <w:t>6</w:t>
          </w:r>
          <w:r w:rsidRPr="00E51DF0">
            <w:rPr>
              <w:rStyle w:val="Nmerodepgina"/>
              <w:rFonts w:cs="Arial"/>
              <w:sz w:val="18"/>
              <w:szCs w:val="18"/>
              <w:lang w:val="es-ES"/>
            </w:rPr>
            <w:fldChar w:fldCharType="end"/>
          </w:r>
        </w:p>
      </w:tc>
    </w:tr>
  </w:tbl>
  <w:p w:rsidR="00B16184" w:rsidRDefault="00B1618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242" w:rsidRDefault="00BF7242">
      <w:r>
        <w:separator/>
      </w:r>
    </w:p>
  </w:footnote>
  <w:footnote w:type="continuationSeparator" w:id="0">
    <w:p w:rsidR="00BF7242" w:rsidRDefault="00BF72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495"/>
      <w:gridCol w:w="3544"/>
    </w:tblGrid>
    <w:tr w:rsidR="00B16184" w:rsidRPr="006D5769" w:rsidTr="005E3678">
      <w:tc>
        <w:tcPr>
          <w:tcW w:w="5495" w:type="dxa"/>
        </w:tcPr>
        <w:p w:rsidR="00B16184" w:rsidRPr="006D5769" w:rsidRDefault="00B16184" w:rsidP="006D5769">
          <w:pPr>
            <w:rPr>
              <w:rFonts w:cs="Arial"/>
              <w:sz w:val="18"/>
              <w:szCs w:val="18"/>
              <w:lang w:val="es-ES"/>
            </w:rPr>
          </w:pPr>
          <w:r w:rsidRPr="006D5769">
            <w:rPr>
              <w:rFonts w:cs="Arial"/>
              <w:sz w:val="18"/>
              <w:szCs w:val="18"/>
              <w:lang w:val="es-ES"/>
            </w:rPr>
            <w:t>Gestión de Proyectos</w:t>
          </w:r>
        </w:p>
      </w:tc>
      <w:tc>
        <w:tcPr>
          <w:tcW w:w="3544" w:type="dxa"/>
        </w:tcPr>
        <w:p w:rsidR="00B16184" w:rsidRPr="006D5769" w:rsidRDefault="00B16184" w:rsidP="00FE1EF6">
          <w:pPr>
            <w:tabs>
              <w:tab w:val="left" w:pos="1135"/>
            </w:tabs>
            <w:ind w:right="68"/>
            <w:rPr>
              <w:rFonts w:cs="Arial"/>
              <w:sz w:val="18"/>
              <w:szCs w:val="18"/>
              <w:lang w:val="es-ES"/>
            </w:rPr>
          </w:pPr>
          <w:r>
            <w:rPr>
              <w:rFonts w:cs="Arial"/>
              <w:sz w:val="18"/>
              <w:szCs w:val="18"/>
              <w:lang w:val="es-ES"/>
            </w:rPr>
            <w:t>Acta de Constitución del Proyecto</w:t>
          </w:r>
        </w:p>
      </w:tc>
    </w:tr>
  </w:tbl>
  <w:p w:rsidR="00B16184" w:rsidRPr="002F2150" w:rsidRDefault="00B16184" w:rsidP="00AD01E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F36E3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B224899"/>
    <w:multiLevelType w:val="hybridMultilevel"/>
    <w:tmpl w:val="E638AD6C"/>
    <w:lvl w:ilvl="0" w:tplc="7AF8D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342EF"/>
    <w:multiLevelType w:val="hybridMultilevel"/>
    <w:tmpl w:val="35CE79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6B6A"/>
    <w:multiLevelType w:val="hybridMultilevel"/>
    <w:tmpl w:val="FF52B7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220FE"/>
    <w:multiLevelType w:val="multilevel"/>
    <w:tmpl w:val="BB4E48F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042DB5"/>
    <w:multiLevelType w:val="hybridMultilevel"/>
    <w:tmpl w:val="7AB03946"/>
    <w:lvl w:ilvl="0" w:tplc="712AB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64E08"/>
    <w:multiLevelType w:val="hybridMultilevel"/>
    <w:tmpl w:val="8A9019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031D5"/>
    <w:multiLevelType w:val="hybridMultilevel"/>
    <w:tmpl w:val="C71E81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52FB5"/>
    <w:multiLevelType w:val="hybridMultilevel"/>
    <w:tmpl w:val="0944E518"/>
    <w:lvl w:ilvl="0" w:tplc="712AB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7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  <w:num w:numId="1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B7"/>
    <w:rsid w:val="00011A09"/>
    <w:rsid w:val="000128C4"/>
    <w:rsid w:val="00024AB3"/>
    <w:rsid w:val="00027EC8"/>
    <w:rsid w:val="00030D65"/>
    <w:rsid w:val="000324DE"/>
    <w:rsid w:val="000434A7"/>
    <w:rsid w:val="00043F33"/>
    <w:rsid w:val="00047855"/>
    <w:rsid w:val="00051621"/>
    <w:rsid w:val="00060D2B"/>
    <w:rsid w:val="00067AE3"/>
    <w:rsid w:val="00071484"/>
    <w:rsid w:val="00083C5A"/>
    <w:rsid w:val="000A2EB7"/>
    <w:rsid w:val="000A6482"/>
    <w:rsid w:val="000B66EB"/>
    <w:rsid w:val="000C087B"/>
    <w:rsid w:val="000C1874"/>
    <w:rsid w:val="000C2207"/>
    <w:rsid w:val="000C4C02"/>
    <w:rsid w:val="001025FE"/>
    <w:rsid w:val="001100ED"/>
    <w:rsid w:val="00110CDF"/>
    <w:rsid w:val="0011441C"/>
    <w:rsid w:val="00117553"/>
    <w:rsid w:val="00122752"/>
    <w:rsid w:val="00122D44"/>
    <w:rsid w:val="0012446D"/>
    <w:rsid w:val="0013323A"/>
    <w:rsid w:val="00151530"/>
    <w:rsid w:val="001530F0"/>
    <w:rsid w:val="001631D1"/>
    <w:rsid w:val="00164477"/>
    <w:rsid w:val="00164B8C"/>
    <w:rsid w:val="00171A7D"/>
    <w:rsid w:val="00186C5F"/>
    <w:rsid w:val="00187614"/>
    <w:rsid w:val="00193E5F"/>
    <w:rsid w:val="001941AF"/>
    <w:rsid w:val="00195B2A"/>
    <w:rsid w:val="001A1A23"/>
    <w:rsid w:val="001A40F3"/>
    <w:rsid w:val="001B2843"/>
    <w:rsid w:val="001B2BE5"/>
    <w:rsid w:val="001B53DB"/>
    <w:rsid w:val="001B6FD8"/>
    <w:rsid w:val="001C7864"/>
    <w:rsid w:val="001C7DD7"/>
    <w:rsid w:val="001D4804"/>
    <w:rsid w:val="001E4F32"/>
    <w:rsid w:val="001E7E8E"/>
    <w:rsid w:val="001F3BEE"/>
    <w:rsid w:val="001F7811"/>
    <w:rsid w:val="00201957"/>
    <w:rsid w:val="00217BAA"/>
    <w:rsid w:val="0023208D"/>
    <w:rsid w:val="00236291"/>
    <w:rsid w:val="00245F4B"/>
    <w:rsid w:val="00246D69"/>
    <w:rsid w:val="00257518"/>
    <w:rsid w:val="00260585"/>
    <w:rsid w:val="0026642C"/>
    <w:rsid w:val="00267A11"/>
    <w:rsid w:val="002726B9"/>
    <w:rsid w:val="002807CA"/>
    <w:rsid w:val="002919E7"/>
    <w:rsid w:val="0029671A"/>
    <w:rsid w:val="002A382D"/>
    <w:rsid w:val="002A7051"/>
    <w:rsid w:val="002B1222"/>
    <w:rsid w:val="002B3C81"/>
    <w:rsid w:val="002C3437"/>
    <w:rsid w:val="002C52FE"/>
    <w:rsid w:val="002C5882"/>
    <w:rsid w:val="002D4389"/>
    <w:rsid w:val="002E4F46"/>
    <w:rsid w:val="002F2150"/>
    <w:rsid w:val="002F264C"/>
    <w:rsid w:val="002F60FF"/>
    <w:rsid w:val="002F7B21"/>
    <w:rsid w:val="00310E51"/>
    <w:rsid w:val="0032047A"/>
    <w:rsid w:val="00323D0D"/>
    <w:rsid w:val="00325819"/>
    <w:rsid w:val="00332487"/>
    <w:rsid w:val="00340AE1"/>
    <w:rsid w:val="00340C1F"/>
    <w:rsid w:val="00352E4C"/>
    <w:rsid w:val="00353E80"/>
    <w:rsid w:val="00361755"/>
    <w:rsid w:val="0036261E"/>
    <w:rsid w:val="003631B4"/>
    <w:rsid w:val="00391A2B"/>
    <w:rsid w:val="00391EA3"/>
    <w:rsid w:val="00392A80"/>
    <w:rsid w:val="00392F0D"/>
    <w:rsid w:val="00394606"/>
    <w:rsid w:val="003C65AB"/>
    <w:rsid w:val="003C7637"/>
    <w:rsid w:val="003E474F"/>
    <w:rsid w:val="003E5403"/>
    <w:rsid w:val="003E5B43"/>
    <w:rsid w:val="003E7A60"/>
    <w:rsid w:val="003F64DB"/>
    <w:rsid w:val="00401D27"/>
    <w:rsid w:val="00406795"/>
    <w:rsid w:val="00414A38"/>
    <w:rsid w:val="00420E03"/>
    <w:rsid w:val="00422B31"/>
    <w:rsid w:val="00422B92"/>
    <w:rsid w:val="004266AA"/>
    <w:rsid w:val="00434A22"/>
    <w:rsid w:val="00434C70"/>
    <w:rsid w:val="00441366"/>
    <w:rsid w:val="00451763"/>
    <w:rsid w:val="004528FE"/>
    <w:rsid w:val="00460A36"/>
    <w:rsid w:val="00461509"/>
    <w:rsid w:val="0046539B"/>
    <w:rsid w:val="00484503"/>
    <w:rsid w:val="00492DF5"/>
    <w:rsid w:val="004965BB"/>
    <w:rsid w:val="004A6391"/>
    <w:rsid w:val="004B5369"/>
    <w:rsid w:val="004C1372"/>
    <w:rsid w:val="004D51D7"/>
    <w:rsid w:val="004F42A1"/>
    <w:rsid w:val="004F4465"/>
    <w:rsid w:val="004F484F"/>
    <w:rsid w:val="0050123E"/>
    <w:rsid w:val="005061D1"/>
    <w:rsid w:val="005102D2"/>
    <w:rsid w:val="00514BBD"/>
    <w:rsid w:val="005177A0"/>
    <w:rsid w:val="00522506"/>
    <w:rsid w:val="0052376A"/>
    <w:rsid w:val="00524F85"/>
    <w:rsid w:val="0052596B"/>
    <w:rsid w:val="00525D6D"/>
    <w:rsid w:val="005427D4"/>
    <w:rsid w:val="005460AE"/>
    <w:rsid w:val="0055316A"/>
    <w:rsid w:val="00565B89"/>
    <w:rsid w:val="00566AC4"/>
    <w:rsid w:val="00577AF2"/>
    <w:rsid w:val="00580A33"/>
    <w:rsid w:val="00583355"/>
    <w:rsid w:val="00591478"/>
    <w:rsid w:val="005922CC"/>
    <w:rsid w:val="00593DFD"/>
    <w:rsid w:val="005A0349"/>
    <w:rsid w:val="005A2413"/>
    <w:rsid w:val="005A5660"/>
    <w:rsid w:val="005A7E68"/>
    <w:rsid w:val="005B2CFF"/>
    <w:rsid w:val="005B3A49"/>
    <w:rsid w:val="005B3B71"/>
    <w:rsid w:val="005C196F"/>
    <w:rsid w:val="005C5AB4"/>
    <w:rsid w:val="005D1924"/>
    <w:rsid w:val="005D1B42"/>
    <w:rsid w:val="005D2392"/>
    <w:rsid w:val="005D330A"/>
    <w:rsid w:val="005D54A0"/>
    <w:rsid w:val="005E1441"/>
    <w:rsid w:val="005E3069"/>
    <w:rsid w:val="005E3678"/>
    <w:rsid w:val="005F1499"/>
    <w:rsid w:val="005F7A50"/>
    <w:rsid w:val="0060359F"/>
    <w:rsid w:val="006053C2"/>
    <w:rsid w:val="00605628"/>
    <w:rsid w:val="00606905"/>
    <w:rsid w:val="00612168"/>
    <w:rsid w:val="00620C7F"/>
    <w:rsid w:val="00623A05"/>
    <w:rsid w:val="0063175B"/>
    <w:rsid w:val="0063368C"/>
    <w:rsid w:val="00634F63"/>
    <w:rsid w:val="0063554B"/>
    <w:rsid w:val="0064093D"/>
    <w:rsid w:val="00645388"/>
    <w:rsid w:val="006466B6"/>
    <w:rsid w:val="00647D84"/>
    <w:rsid w:val="006520DE"/>
    <w:rsid w:val="00653B51"/>
    <w:rsid w:val="00670730"/>
    <w:rsid w:val="006709CA"/>
    <w:rsid w:val="00675BB5"/>
    <w:rsid w:val="006868FC"/>
    <w:rsid w:val="0069100B"/>
    <w:rsid w:val="00692D68"/>
    <w:rsid w:val="006A208A"/>
    <w:rsid w:val="006A5475"/>
    <w:rsid w:val="006A54DA"/>
    <w:rsid w:val="006B3FE8"/>
    <w:rsid w:val="006B403A"/>
    <w:rsid w:val="006B7F13"/>
    <w:rsid w:val="006D5769"/>
    <w:rsid w:val="006D7C13"/>
    <w:rsid w:val="006E7719"/>
    <w:rsid w:val="006F3752"/>
    <w:rsid w:val="00720AA8"/>
    <w:rsid w:val="007225BA"/>
    <w:rsid w:val="007308FE"/>
    <w:rsid w:val="00730F52"/>
    <w:rsid w:val="007343EB"/>
    <w:rsid w:val="007428CC"/>
    <w:rsid w:val="00752F37"/>
    <w:rsid w:val="00754865"/>
    <w:rsid w:val="00764AF7"/>
    <w:rsid w:val="00773826"/>
    <w:rsid w:val="00773E15"/>
    <w:rsid w:val="007759F1"/>
    <w:rsid w:val="00786D2A"/>
    <w:rsid w:val="007929AB"/>
    <w:rsid w:val="00795A9A"/>
    <w:rsid w:val="007B258E"/>
    <w:rsid w:val="007B6B2C"/>
    <w:rsid w:val="007C5EE9"/>
    <w:rsid w:val="007D1C8F"/>
    <w:rsid w:val="007D2CFF"/>
    <w:rsid w:val="007E2227"/>
    <w:rsid w:val="007E6744"/>
    <w:rsid w:val="007E7D24"/>
    <w:rsid w:val="007F1907"/>
    <w:rsid w:val="007F722A"/>
    <w:rsid w:val="008018AC"/>
    <w:rsid w:val="00815E0E"/>
    <w:rsid w:val="00826CE4"/>
    <w:rsid w:val="008307FD"/>
    <w:rsid w:val="0083538E"/>
    <w:rsid w:val="0084460D"/>
    <w:rsid w:val="00847F25"/>
    <w:rsid w:val="008519C4"/>
    <w:rsid w:val="00851DB4"/>
    <w:rsid w:val="00852C5A"/>
    <w:rsid w:val="00856E43"/>
    <w:rsid w:val="00860F23"/>
    <w:rsid w:val="00867211"/>
    <w:rsid w:val="00867653"/>
    <w:rsid w:val="00874547"/>
    <w:rsid w:val="0087554A"/>
    <w:rsid w:val="008809EB"/>
    <w:rsid w:val="008838EA"/>
    <w:rsid w:val="008914C1"/>
    <w:rsid w:val="00896C83"/>
    <w:rsid w:val="008B0B63"/>
    <w:rsid w:val="008C4765"/>
    <w:rsid w:val="008C74F4"/>
    <w:rsid w:val="008D5CBB"/>
    <w:rsid w:val="008E1B42"/>
    <w:rsid w:val="008E59C2"/>
    <w:rsid w:val="008F3D92"/>
    <w:rsid w:val="009074D2"/>
    <w:rsid w:val="00911E9B"/>
    <w:rsid w:val="0091480E"/>
    <w:rsid w:val="00920FC2"/>
    <w:rsid w:val="00934266"/>
    <w:rsid w:val="00934F53"/>
    <w:rsid w:val="00940368"/>
    <w:rsid w:val="0094696A"/>
    <w:rsid w:val="0095022C"/>
    <w:rsid w:val="00954E00"/>
    <w:rsid w:val="009578AE"/>
    <w:rsid w:val="00960BD3"/>
    <w:rsid w:val="0096505E"/>
    <w:rsid w:val="00970A3C"/>
    <w:rsid w:val="00982943"/>
    <w:rsid w:val="009831D1"/>
    <w:rsid w:val="00985E59"/>
    <w:rsid w:val="009936B6"/>
    <w:rsid w:val="00994661"/>
    <w:rsid w:val="009A183C"/>
    <w:rsid w:val="009C10B8"/>
    <w:rsid w:val="009C1909"/>
    <w:rsid w:val="009D1E7B"/>
    <w:rsid w:val="009D31F2"/>
    <w:rsid w:val="009E61ED"/>
    <w:rsid w:val="009F61C6"/>
    <w:rsid w:val="00A0190C"/>
    <w:rsid w:val="00A02C0E"/>
    <w:rsid w:val="00A060FB"/>
    <w:rsid w:val="00A105D3"/>
    <w:rsid w:val="00A10C9A"/>
    <w:rsid w:val="00A1201E"/>
    <w:rsid w:val="00A17C20"/>
    <w:rsid w:val="00A31EEC"/>
    <w:rsid w:val="00A41F5C"/>
    <w:rsid w:val="00A5502A"/>
    <w:rsid w:val="00A55FA0"/>
    <w:rsid w:val="00A64BD3"/>
    <w:rsid w:val="00A650AE"/>
    <w:rsid w:val="00A668EF"/>
    <w:rsid w:val="00A66BAB"/>
    <w:rsid w:val="00A72635"/>
    <w:rsid w:val="00A73BEF"/>
    <w:rsid w:val="00A76AD2"/>
    <w:rsid w:val="00A77317"/>
    <w:rsid w:val="00A7772E"/>
    <w:rsid w:val="00A802EA"/>
    <w:rsid w:val="00A96198"/>
    <w:rsid w:val="00AA0C6B"/>
    <w:rsid w:val="00AA74D7"/>
    <w:rsid w:val="00AB14F2"/>
    <w:rsid w:val="00AB5FA6"/>
    <w:rsid w:val="00AC7A8A"/>
    <w:rsid w:val="00AD01E1"/>
    <w:rsid w:val="00AD7DFF"/>
    <w:rsid w:val="00AE2116"/>
    <w:rsid w:val="00AF0338"/>
    <w:rsid w:val="00AF422E"/>
    <w:rsid w:val="00AF6971"/>
    <w:rsid w:val="00B0478E"/>
    <w:rsid w:val="00B10500"/>
    <w:rsid w:val="00B131A8"/>
    <w:rsid w:val="00B152FB"/>
    <w:rsid w:val="00B158EF"/>
    <w:rsid w:val="00B16184"/>
    <w:rsid w:val="00B32C20"/>
    <w:rsid w:val="00B32DF2"/>
    <w:rsid w:val="00B4084F"/>
    <w:rsid w:val="00B410CA"/>
    <w:rsid w:val="00B437AF"/>
    <w:rsid w:val="00B475DF"/>
    <w:rsid w:val="00B57FD7"/>
    <w:rsid w:val="00B61F88"/>
    <w:rsid w:val="00B63BBD"/>
    <w:rsid w:val="00B70797"/>
    <w:rsid w:val="00B721CE"/>
    <w:rsid w:val="00B72CE5"/>
    <w:rsid w:val="00B743C0"/>
    <w:rsid w:val="00B7767A"/>
    <w:rsid w:val="00B77F44"/>
    <w:rsid w:val="00B813A4"/>
    <w:rsid w:val="00BA14AB"/>
    <w:rsid w:val="00BB7210"/>
    <w:rsid w:val="00BD31B5"/>
    <w:rsid w:val="00BE4C8F"/>
    <w:rsid w:val="00BF7242"/>
    <w:rsid w:val="00C01447"/>
    <w:rsid w:val="00C05217"/>
    <w:rsid w:val="00C05F7B"/>
    <w:rsid w:val="00C06C84"/>
    <w:rsid w:val="00C13123"/>
    <w:rsid w:val="00C21E8C"/>
    <w:rsid w:val="00C37414"/>
    <w:rsid w:val="00C4027B"/>
    <w:rsid w:val="00C50009"/>
    <w:rsid w:val="00C504ED"/>
    <w:rsid w:val="00C576B7"/>
    <w:rsid w:val="00C57F4C"/>
    <w:rsid w:val="00C71124"/>
    <w:rsid w:val="00C738DE"/>
    <w:rsid w:val="00C874CB"/>
    <w:rsid w:val="00C92EC2"/>
    <w:rsid w:val="00CA215A"/>
    <w:rsid w:val="00CD272A"/>
    <w:rsid w:val="00CD3FED"/>
    <w:rsid w:val="00CD5717"/>
    <w:rsid w:val="00CE009F"/>
    <w:rsid w:val="00CE4579"/>
    <w:rsid w:val="00CE58B5"/>
    <w:rsid w:val="00CE7EEB"/>
    <w:rsid w:val="00CF04B7"/>
    <w:rsid w:val="00D01B85"/>
    <w:rsid w:val="00D039EE"/>
    <w:rsid w:val="00D04E9F"/>
    <w:rsid w:val="00D115FE"/>
    <w:rsid w:val="00D23294"/>
    <w:rsid w:val="00D33DD1"/>
    <w:rsid w:val="00D377F9"/>
    <w:rsid w:val="00D44D42"/>
    <w:rsid w:val="00D457FC"/>
    <w:rsid w:val="00D47DDE"/>
    <w:rsid w:val="00D66F20"/>
    <w:rsid w:val="00D72C85"/>
    <w:rsid w:val="00D7659B"/>
    <w:rsid w:val="00D82A87"/>
    <w:rsid w:val="00D84B74"/>
    <w:rsid w:val="00D84DC9"/>
    <w:rsid w:val="00D95CE3"/>
    <w:rsid w:val="00D96901"/>
    <w:rsid w:val="00D96C25"/>
    <w:rsid w:val="00DA1704"/>
    <w:rsid w:val="00DB6E88"/>
    <w:rsid w:val="00DC4A26"/>
    <w:rsid w:val="00DC7C5F"/>
    <w:rsid w:val="00DD1430"/>
    <w:rsid w:val="00DD38D2"/>
    <w:rsid w:val="00DE6938"/>
    <w:rsid w:val="00DF27DD"/>
    <w:rsid w:val="00DF4E20"/>
    <w:rsid w:val="00DF50D7"/>
    <w:rsid w:val="00DF565B"/>
    <w:rsid w:val="00DF571C"/>
    <w:rsid w:val="00DF7A01"/>
    <w:rsid w:val="00E01E55"/>
    <w:rsid w:val="00E11CC9"/>
    <w:rsid w:val="00E20C57"/>
    <w:rsid w:val="00E23655"/>
    <w:rsid w:val="00E265B9"/>
    <w:rsid w:val="00E323CC"/>
    <w:rsid w:val="00E329A0"/>
    <w:rsid w:val="00E32EEE"/>
    <w:rsid w:val="00E372AA"/>
    <w:rsid w:val="00E46CF3"/>
    <w:rsid w:val="00E51DF0"/>
    <w:rsid w:val="00E5228E"/>
    <w:rsid w:val="00E53F69"/>
    <w:rsid w:val="00E57715"/>
    <w:rsid w:val="00E61514"/>
    <w:rsid w:val="00E6396C"/>
    <w:rsid w:val="00E668E6"/>
    <w:rsid w:val="00E67D02"/>
    <w:rsid w:val="00E84D86"/>
    <w:rsid w:val="00E878E8"/>
    <w:rsid w:val="00E879E0"/>
    <w:rsid w:val="00E922AE"/>
    <w:rsid w:val="00E95869"/>
    <w:rsid w:val="00EA079E"/>
    <w:rsid w:val="00EA13A9"/>
    <w:rsid w:val="00EA3C49"/>
    <w:rsid w:val="00EB14F3"/>
    <w:rsid w:val="00EC044E"/>
    <w:rsid w:val="00EC3019"/>
    <w:rsid w:val="00ED19BD"/>
    <w:rsid w:val="00ED1C59"/>
    <w:rsid w:val="00EE040D"/>
    <w:rsid w:val="00EF08C4"/>
    <w:rsid w:val="00EF2C0B"/>
    <w:rsid w:val="00F031B3"/>
    <w:rsid w:val="00F24E52"/>
    <w:rsid w:val="00F27A35"/>
    <w:rsid w:val="00F3453C"/>
    <w:rsid w:val="00F36885"/>
    <w:rsid w:val="00F40EDC"/>
    <w:rsid w:val="00F44581"/>
    <w:rsid w:val="00F5271F"/>
    <w:rsid w:val="00F54164"/>
    <w:rsid w:val="00F64879"/>
    <w:rsid w:val="00F64ECC"/>
    <w:rsid w:val="00F85E2E"/>
    <w:rsid w:val="00F92249"/>
    <w:rsid w:val="00F92A1C"/>
    <w:rsid w:val="00F93B3D"/>
    <w:rsid w:val="00F93E79"/>
    <w:rsid w:val="00F94076"/>
    <w:rsid w:val="00FA0927"/>
    <w:rsid w:val="00FB07AE"/>
    <w:rsid w:val="00FB0C59"/>
    <w:rsid w:val="00FB27E1"/>
    <w:rsid w:val="00FB3967"/>
    <w:rsid w:val="00FB66D1"/>
    <w:rsid w:val="00FB7589"/>
    <w:rsid w:val="00FC1C82"/>
    <w:rsid w:val="00FC60F9"/>
    <w:rsid w:val="00FC6437"/>
    <w:rsid w:val="00FE0181"/>
    <w:rsid w:val="00FE12EA"/>
    <w:rsid w:val="00FE1EF6"/>
    <w:rsid w:val="00FE571B"/>
    <w:rsid w:val="00FE69D7"/>
    <w:rsid w:val="00FF6EFF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78B994-5A96-46FC-8D3D-503AC5BF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F2"/>
    <w:pPr>
      <w:widowControl w:val="0"/>
      <w:spacing w:before="60" w:after="60"/>
      <w:jc w:val="both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uiPriority w:val="9"/>
    <w:qFormat/>
    <w:rsid w:val="00492DF5"/>
    <w:pPr>
      <w:keepNext/>
      <w:numPr>
        <w:numId w:val="1"/>
      </w:numPr>
      <w:spacing w:before="240" w:after="120"/>
      <w:outlineLvl w:val="0"/>
    </w:pPr>
    <w:rPr>
      <w:b/>
      <w:sz w:val="24"/>
    </w:rPr>
  </w:style>
  <w:style w:type="paragraph" w:styleId="Ttulo2">
    <w:name w:val="heading 2"/>
    <w:basedOn w:val="Ttulo1"/>
    <w:next w:val="Normal"/>
    <w:uiPriority w:val="9"/>
    <w:qFormat/>
    <w:rsid w:val="00492DF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/>
      <w:ind w:left="2880"/>
      <w:outlineLvl w:val="6"/>
    </w:p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customStyle="1" w:styleId="Ttulo">
    <w:name w:val="Título"/>
    <w:basedOn w:val="Normal"/>
    <w:next w:val="Normal"/>
    <w:qFormat/>
    <w:pPr>
      <w:jc w:val="center"/>
    </w:pPr>
    <w:rPr>
      <w:b/>
      <w:sz w:val="36"/>
    </w:rPr>
  </w:style>
  <w:style w:type="paragraph" w:styleId="Subttulo">
    <w:name w:val="Subtitle"/>
    <w:basedOn w:val="Normal"/>
    <w:qFormat/>
    <w:pPr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rsid w:val="00AD01E1"/>
    <w:pPr>
      <w:tabs>
        <w:tab w:val="right" w:pos="9360"/>
      </w:tabs>
      <w:spacing w:before="240"/>
      <w:ind w:right="720"/>
    </w:pPr>
  </w:style>
  <w:style w:type="paragraph" w:styleId="TDC2">
    <w:name w:val="toc 2"/>
    <w:basedOn w:val="Normal"/>
    <w:next w:val="Normal"/>
    <w:uiPriority w:val="39"/>
    <w:rsid w:val="00AD01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AD01E1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</w:pPr>
  </w:style>
  <w:style w:type="paragraph" w:customStyle="1" w:styleId="Paragraph3">
    <w:name w:val="Paragraph3"/>
    <w:basedOn w:val="Normal"/>
    <w:pPr>
      <w:spacing w:before="80"/>
      <w:ind w:left="1530"/>
    </w:pPr>
  </w:style>
  <w:style w:type="paragraph" w:customStyle="1" w:styleId="Paragraph4">
    <w:name w:val="Paragraph4"/>
    <w:basedOn w:val="Normal"/>
    <w:pPr>
      <w:spacing w:before="80"/>
      <w:ind w:left="2250"/>
    </w:pPr>
  </w:style>
  <w:style w:type="paragraph" w:styleId="TDC4">
    <w:name w:val="toc 4"/>
    <w:basedOn w:val="Normal"/>
    <w:next w:val="Normal"/>
    <w:autoRedefine/>
    <w:semiHidden/>
    <w:rsid w:val="00AD01E1"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5"/>
      </w:numPr>
      <w:tabs>
        <w:tab w:val="left" w:pos="720"/>
      </w:tabs>
      <w:spacing w:before="120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Normal"/>
    <w:autoRedefine/>
    <w:rsid w:val="00AB5FA6"/>
    <w:pPr>
      <w:spacing w:after="120"/>
    </w:pPr>
    <w:rPr>
      <w:i/>
      <w:color w:val="0070C0"/>
      <w:lang w:val="es-ES"/>
    </w:rPr>
  </w:style>
  <w:style w:type="character" w:styleId="Hipervnculo">
    <w:name w:val="Hyperlink"/>
    <w:rPr>
      <w:color w:val="0000FF"/>
      <w:u w:val="single"/>
    </w:rPr>
  </w:style>
  <w:style w:type="table" w:styleId="Tablaconcuadrcula">
    <w:name w:val="Table Grid"/>
    <w:basedOn w:val="Tablanormal"/>
    <w:rsid w:val="00773826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B63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63BBD"/>
    <w:rPr>
      <w:rFonts w:ascii="Tahoma" w:hAnsi="Tahoma" w:cs="Tahoma"/>
      <w:sz w:val="16"/>
      <w:szCs w:val="16"/>
      <w:lang w:val="en-US" w:eastAsia="en-US"/>
    </w:rPr>
  </w:style>
  <w:style w:type="paragraph" w:customStyle="1" w:styleId="EstiloCursivaCentrado">
    <w:name w:val="Estilo Cursiva Centrado"/>
    <w:basedOn w:val="Normal"/>
    <w:rsid w:val="00577AF2"/>
    <w:pPr>
      <w:jc w:val="center"/>
    </w:pPr>
    <w:rPr>
      <w:i/>
      <w:iCs/>
    </w:rPr>
  </w:style>
  <w:style w:type="character" w:customStyle="1" w:styleId="EstiloCursivaAzul">
    <w:name w:val="Estilo Cursiva Azul"/>
    <w:rsid w:val="00027EC8"/>
    <w:rPr>
      <w:i/>
      <w:iCs/>
      <w:color w:val="0070C0"/>
    </w:rPr>
  </w:style>
  <w:style w:type="paragraph" w:customStyle="1" w:styleId="EstiloTtuloAntes6ptoDespus6pto">
    <w:name w:val="Estilo Título + Antes:  6 pto Después:  6 pto"/>
    <w:basedOn w:val="Ttulo"/>
    <w:rsid w:val="00027EC8"/>
    <w:pPr>
      <w:spacing w:before="240" w:after="240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&#225;rbara%20P&#233;rez\Archivos%202006\Clientes\BANCO%20ESTADO%20Triada\Proyecto%20Implementaci&#243;n%20RPM%20BancoEstado\Artefactos\Plantillas%20y%20Ejemplos%20RUP\Plantilla%20Plan%20de%20Desarrollo%20de%20SW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D4334-814E-4445-AD3A-C8E090833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Desarrollo de SW.dot</Template>
  <TotalTime>89</TotalTime>
  <Pages>1</Pages>
  <Words>878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 del Proyecto</vt:lpstr>
    </vt:vector>
  </TitlesOfParts>
  <Company>&lt;Company Name&gt;</Company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del Proyecto</dc:title>
  <dc:subject>Proyecto SAP IFRS CO</dc:subject>
  <dc:creator>Triada Solutions</dc:creator>
  <cp:keywords/>
  <dc:description/>
  <cp:lastModifiedBy>Carlos Rojas</cp:lastModifiedBy>
  <cp:revision>6</cp:revision>
  <cp:lastPrinted>2010-05-02T23:25:00Z</cp:lastPrinted>
  <dcterms:created xsi:type="dcterms:W3CDTF">2016-03-23T20:25:00Z</dcterms:created>
  <dcterms:modified xsi:type="dcterms:W3CDTF">2016-05-03T15:51:00Z</dcterms:modified>
</cp:coreProperties>
</file>